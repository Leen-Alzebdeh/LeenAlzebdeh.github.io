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C5A4" w14:textId="77777777" w:rsidR="00F41BF4" w:rsidRPr="00562737" w:rsidRDefault="00743F71" w:rsidP="00DF3CA2">
      <w:pPr>
        <w:pStyle w:val="Title"/>
        <w:jc w:val="center"/>
        <w:rPr>
          <w:rFonts w:ascii="Calibri" w:eastAsia="Times New Roman" w:hAnsi="Calibri" w:cs="Calibri"/>
          <w:b/>
          <w:iCs/>
          <w:caps/>
          <w:color w:val="auto"/>
          <w:sz w:val="40"/>
          <w:szCs w:val="40"/>
          <w:lang w:eastAsia="en-US"/>
        </w:rPr>
      </w:pPr>
      <w:r w:rsidRPr="00562737">
        <w:rPr>
          <w:rFonts w:ascii="Calibri" w:eastAsia="Times New Roman" w:hAnsi="Calibri" w:cs="Calibri"/>
          <w:caps/>
          <w:color w:val="auto"/>
          <w:sz w:val="40"/>
          <w:szCs w:val="40"/>
          <w:lang w:eastAsia="en-US"/>
        </w:rPr>
        <w:t xml:space="preserve">Leen </w:t>
      </w:r>
      <w:r w:rsidRPr="00482C76">
        <w:rPr>
          <w:rFonts w:ascii="Calibri" w:eastAsia="Times New Roman" w:hAnsi="Calibri" w:cs="Calibri"/>
          <w:b/>
          <w:iCs/>
          <w:caps/>
          <w:color w:val="002060"/>
          <w:sz w:val="40"/>
          <w:szCs w:val="40"/>
          <w:lang w:eastAsia="en-US"/>
        </w:rPr>
        <w:t>Alzebdeh</w:t>
      </w:r>
    </w:p>
    <w:p w14:paraId="7CF631AB" w14:textId="2A046554" w:rsidR="00062CEC" w:rsidRPr="00F22A51" w:rsidRDefault="00062CEC" w:rsidP="00062CEC">
      <w:pPr>
        <w:jc w:val="center"/>
        <w:rPr>
          <w:rFonts w:ascii="Calibri" w:hAnsi="Calibri" w:cs="Calibri"/>
          <w:color w:val="3399FF"/>
          <w:kern w:val="20"/>
          <w:sz w:val="24"/>
          <w:szCs w:val="24"/>
          <w:u w:val="single"/>
        </w:rPr>
      </w:pPr>
      <w:bookmarkStart w:id="0" w:name="_Hlk108288843"/>
      <w:bookmarkStart w:id="1" w:name="_Hlk99532506"/>
      <w:r w:rsidRPr="00F22A51">
        <w:rPr>
          <w:rFonts w:ascii="Calibri" w:hAnsi="Calibri" w:cs="Calibri"/>
          <w:color w:val="262626" w:themeColor="text1" w:themeTint="D9"/>
          <w:kern w:val="20"/>
          <w:sz w:val="24"/>
          <w:szCs w:val="24"/>
        </w:rPr>
        <w:t>NW Edmonton, AB</w:t>
      </w:r>
      <w:bookmarkEnd w:id="0"/>
      <w:r w:rsidRPr="00F22A51">
        <w:rPr>
          <w:rFonts w:ascii="Calibri" w:hAnsi="Calibri" w:cs="Calibri"/>
          <w:color w:val="262626" w:themeColor="text1" w:themeTint="D9"/>
          <w:kern w:val="20"/>
          <w:sz w:val="24"/>
          <w:szCs w:val="24"/>
        </w:rPr>
        <w:t xml:space="preserve"> </w:t>
      </w:r>
      <w:r w:rsidRPr="00F22A51">
        <w:rPr>
          <w:rFonts w:ascii="Calibri" w:hAnsi="Calibri" w:cs="Calibri"/>
          <w:color w:val="002060"/>
          <w:kern w:val="20"/>
          <w:sz w:val="24"/>
          <w:szCs w:val="24"/>
        </w:rPr>
        <w:t xml:space="preserve">• </w:t>
      </w:r>
      <w:r w:rsidRPr="00F22A51">
        <w:rPr>
          <w:rFonts w:ascii="Calibri" w:hAnsi="Calibri" w:cs="Calibri"/>
          <w:color w:val="auto"/>
          <w:kern w:val="20"/>
          <w:sz w:val="24"/>
          <w:szCs w:val="24"/>
        </w:rPr>
        <w:t>(</w:t>
      </w:r>
      <w:r w:rsidRPr="00F22A51">
        <w:rPr>
          <w:rFonts w:ascii="Calibri" w:hAnsi="Calibri" w:cs="Calibri"/>
          <w:color w:val="262626" w:themeColor="text1" w:themeTint="D9"/>
          <w:kern w:val="20"/>
          <w:sz w:val="24"/>
          <w:szCs w:val="24"/>
        </w:rPr>
        <w:t xml:space="preserve">825) 343-6530 </w:t>
      </w:r>
      <w:r w:rsidRPr="00F22A51">
        <w:rPr>
          <w:rFonts w:ascii="Calibri" w:hAnsi="Calibri" w:cs="Calibri"/>
          <w:color w:val="002060"/>
          <w:kern w:val="20"/>
          <w:sz w:val="24"/>
          <w:szCs w:val="24"/>
        </w:rPr>
        <w:t>•</w:t>
      </w:r>
      <w:r w:rsidRPr="00F22A51">
        <w:rPr>
          <w:rFonts w:ascii="Calibri" w:hAnsi="Calibri" w:cs="Calibri"/>
          <w:color w:val="3399FF"/>
          <w:kern w:val="20"/>
          <w:sz w:val="24"/>
          <w:szCs w:val="24"/>
        </w:rPr>
        <w:t xml:space="preserve"> </w:t>
      </w:r>
      <w:hyperlink r:id="rId11" w:history="1">
        <w:r w:rsidRPr="00F22A51">
          <w:rPr>
            <w:rStyle w:val="Hyperlink"/>
            <w:rFonts w:ascii="Calibri" w:hAnsi="Calibri" w:cs="Calibri"/>
            <w:color w:val="3399FF"/>
            <w:kern w:val="20"/>
            <w:sz w:val="24"/>
            <w:szCs w:val="24"/>
          </w:rPr>
          <w:t>LeenAlzebdeh1@gmail.com</w:t>
        </w:r>
      </w:hyperlink>
      <w:r w:rsidRPr="00F22A51">
        <w:rPr>
          <w:rStyle w:val="Hyperlink"/>
          <w:rFonts w:ascii="Calibri" w:hAnsi="Calibri" w:cs="Calibri"/>
          <w:color w:val="3399FF"/>
          <w:kern w:val="20"/>
          <w:sz w:val="24"/>
          <w:szCs w:val="24"/>
          <w:u w:val="none"/>
        </w:rPr>
        <w:t xml:space="preserve"> </w:t>
      </w:r>
      <w:r w:rsidRPr="00F22A51">
        <w:rPr>
          <w:rFonts w:ascii="Calibri" w:hAnsi="Calibri" w:cs="Calibri"/>
          <w:color w:val="002060"/>
          <w:kern w:val="20"/>
          <w:sz w:val="24"/>
          <w:szCs w:val="24"/>
        </w:rPr>
        <w:t xml:space="preserve">• </w:t>
      </w:r>
      <w:hyperlink r:id="rId12" w:history="1">
        <w:r w:rsidRPr="00F22A51">
          <w:rPr>
            <w:rStyle w:val="Hyperlink"/>
            <w:rFonts w:ascii="Calibri" w:hAnsi="Calibri" w:cs="Calibri"/>
            <w:color w:val="3399FF"/>
            <w:kern w:val="20"/>
            <w:sz w:val="24"/>
            <w:szCs w:val="24"/>
          </w:rPr>
          <w:t>LinkedIn</w:t>
        </w:r>
      </w:hyperlink>
      <w:r w:rsidRPr="00F22A51">
        <w:rPr>
          <w:rStyle w:val="Hyperlink"/>
          <w:rFonts w:ascii="Calibri" w:hAnsi="Calibri" w:cs="Calibri"/>
          <w:color w:val="3399FF"/>
          <w:kern w:val="20"/>
          <w:sz w:val="24"/>
          <w:szCs w:val="24"/>
          <w:u w:val="none"/>
        </w:rPr>
        <w:t xml:space="preserve"> </w:t>
      </w:r>
      <w:r w:rsidRPr="00F22A51">
        <w:rPr>
          <w:rFonts w:ascii="Calibri" w:hAnsi="Calibri" w:cs="Calibri"/>
          <w:color w:val="002060"/>
          <w:kern w:val="20"/>
          <w:sz w:val="24"/>
          <w:szCs w:val="24"/>
        </w:rPr>
        <w:t xml:space="preserve">• </w:t>
      </w:r>
      <w:hyperlink r:id="rId13" w:history="1">
        <w:r w:rsidRPr="00F22A51">
          <w:rPr>
            <w:rStyle w:val="Hyperlink"/>
            <w:rFonts w:ascii="Calibri" w:hAnsi="Calibri" w:cs="Calibri"/>
            <w:color w:val="3399FF"/>
            <w:kern w:val="20"/>
            <w:sz w:val="24"/>
            <w:szCs w:val="24"/>
          </w:rPr>
          <w:t>GitHub</w:t>
        </w:r>
      </w:hyperlink>
      <w:r w:rsidRPr="00F22A51">
        <w:rPr>
          <w:rFonts w:ascii="Calibri" w:hAnsi="Calibri" w:cs="Calibri"/>
          <w:color w:val="002060"/>
          <w:kern w:val="20"/>
          <w:sz w:val="24"/>
          <w:szCs w:val="24"/>
        </w:rPr>
        <w:t xml:space="preserve"> • </w:t>
      </w:r>
      <w:hyperlink r:id="rId14" w:history="1">
        <w:r w:rsidR="00C70CC0">
          <w:rPr>
            <w:rStyle w:val="Hyperlink"/>
            <w:rFonts w:ascii="Calibri" w:hAnsi="Calibri" w:cs="Calibri"/>
            <w:color w:val="3399FF"/>
            <w:kern w:val="20"/>
            <w:sz w:val="24"/>
            <w:szCs w:val="24"/>
          </w:rPr>
          <w:t>Portfolio</w:t>
        </w:r>
      </w:hyperlink>
    </w:p>
    <w:bookmarkEnd w:id="1"/>
    <w:p w14:paraId="17DC215C" w14:textId="6A506C6E" w:rsidR="004E747D" w:rsidRDefault="00A2748E" w:rsidP="004E747D">
      <w:pPr>
        <w:pStyle w:val="Heading1"/>
        <w:rPr>
          <w:rFonts w:ascii="Calibri" w:hAnsi="Calibri" w:cs="Calibri"/>
          <w:color w:val="002060"/>
          <w:sz w:val="25"/>
          <w:szCs w:val="25"/>
        </w:rPr>
      </w:pPr>
      <w:r>
        <w:rPr>
          <w:rFonts w:ascii="Calibri" w:hAnsi="Calibri" w:cs="Calibri"/>
          <w:color w:val="002060"/>
          <w:sz w:val="25"/>
          <w:szCs w:val="25"/>
        </w:rPr>
        <w:t>SUMMARY</w:t>
      </w:r>
    </w:p>
    <w:p w14:paraId="2468A882" w14:textId="5D57C540" w:rsidR="00513804" w:rsidRPr="00513804" w:rsidRDefault="00FD5997" w:rsidP="00513804">
      <w:pPr>
        <w:pStyle w:val="Heading1"/>
        <w:rPr>
          <w:rFonts w:ascii="Calibri" w:hAnsi="Calibri" w:cs="Calibri"/>
          <w:b w:val="0"/>
          <w:bCs/>
          <w:color w:val="auto"/>
          <w:sz w:val="23"/>
          <w:szCs w:val="23"/>
        </w:rPr>
      </w:pPr>
      <w:r w:rsidRPr="004A7BD4">
        <w:rPr>
          <w:rFonts w:ascii="Calibri" w:hAnsi="Calibri" w:cs="Calibri"/>
          <w:b w:val="0"/>
          <w:bCs/>
          <w:color w:val="auto"/>
          <w:sz w:val="23"/>
          <w:szCs w:val="23"/>
        </w:rPr>
        <w:t>Computing science</w:t>
      </w:r>
      <w:r w:rsidR="00E80155" w:rsidRPr="004A7BD4">
        <w:rPr>
          <w:rFonts w:ascii="Calibri" w:hAnsi="Calibri" w:cs="Calibri"/>
          <w:b w:val="0"/>
          <w:bCs/>
          <w:color w:val="auto"/>
          <w:sz w:val="23"/>
          <w:szCs w:val="23"/>
        </w:rPr>
        <w:t xml:space="preserve"> student </w:t>
      </w:r>
      <w:r w:rsidR="00004D13" w:rsidRPr="004A7BD4">
        <w:rPr>
          <w:rFonts w:ascii="Calibri" w:hAnsi="Calibri" w:cs="Calibri"/>
          <w:b w:val="0"/>
          <w:bCs/>
          <w:color w:val="auto"/>
          <w:sz w:val="23"/>
          <w:szCs w:val="23"/>
        </w:rPr>
        <w:t xml:space="preserve">in my </w:t>
      </w:r>
      <w:r w:rsidR="009D176C" w:rsidRPr="004A7BD4">
        <w:rPr>
          <w:rFonts w:ascii="Calibri" w:hAnsi="Calibri" w:cs="Calibri"/>
          <w:b w:val="0"/>
          <w:bCs/>
          <w:color w:val="auto"/>
          <w:sz w:val="23"/>
          <w:szCs w:val="23"/>
        </w:rPr>
        <w:t>fourth year</w:t>
      </w:r>
      <w:r w:rsidR="00004D13" w:rsidRPr="004A7BD4">
        <w:rPr>
          <w:rFonts w:ascii="Calibri" w:hAnsi="Calibri" w:cs="Calibri"/>
          <w:b w:val="0"/>
          <w:bCs/>
          <w:color w:val="auto"/>
          <w:sz w:val="23"/>
          <w:szCs w:val="23"/>
        </w:rPr>
        <w:t xml:space="preserve"> </w:t>
      </w:r>
      <w:r w:rsidR="00513804" w:rsidRPr="004A7BD4">
        <w:rPr>
          <w:rFonts w:ascii="Calibri" w:hAnsi="Calibri" w:cs="Calibri"/>
          <w:b w:val="0"/>
          <w:bCs/>
          <w:color w:val="auto"/>
          <w:sz w:val="23"/>
          <w:szCs w:val="23"/>
        </w:rPr>
        <w:t>at the University of Alberta.</w:t>
      </w:r>
      <w:r w:rsidR="00513804">
        <w:rPr>
          <w:rFonts w:ascii="Calibri" w:hAnsi="Calibri" w:cs="Calibri"/>
          <w:b w:val="0"/>
          <w:bCs/>
          <w:color w:val="auto"/>
          <w:sz w:val="23"/>
          <w:szCs w:val="23"/>
        </w:rPr>
        <w:t xml:space="preserve"> </w:t>
      </w:r>
      <w:r w:rsidR="007A359C">
        <w:rPr>
          <w:rFonts w:ascii="Calibri" w:hAnsi="Calibri" w:cs="Calibri"/>
          <w:b w:val="0"/>
          <w:bCs/>
          <w:color w:val="auto"/>
          <w:sz w:val="23"/>
          <w:szCs w:val="23"/>
        </w:rPr>
        <w:t>Some</w:t>
      </w:r>
      <w:r w:rsidR="00513804">
        <w:rPr>
          <w:rFonts w:ascii="Calibri" w:hAnsi="Calibri" w:cs="Calibri"/>
          <w:b w:val="0"/>
          <w:bCs/>
          <w:color w:val="auto"/>
          <w:sz w:val="23"/>
          <w:szCs w:val="23"/>
        </w:rPr>
        <w:t xml:space="preserve"> of my </w:t>
      </w:r>
      <w:r w:rsidR="004A7BD4">
        <w:rPr>
          <w:rFonts w:ascii="Calibri" w:hAnsi="Calibri" w:cs="Calibri"/>
          <w:b w:val="0"/>
          <w:bCs/>
          <w:color w:val="auto"/>
          <w:sz w:val="23"/>
          <w:szCs w:val="23"/>
        </w:rPr>
        <w:t>qualifications</w:t>
      </w:r>
      <w:r w:rsidR="007A359C">
        <w:rPr>
          <w:rFonts w:ascii="Calibri" w:hAnsi="Calibri" w:cs="Calibri"/>
          <w:b w:val="0"/>
          <w:bCs/>
          <w:color w:val="auto"/>
          <w:sz w:val="23"/>
          <w:szCs w:val="23"/>
        </w:rPr>
        <w:t xml:space="preserve"> include</w:t>
      </w:r>
      <w:r w:rsidR="00513804">
        <w:rPr>
          <w:rFonts w:ascii="Calibri" w:hAnsi="Calibri" w:cs="Calibri"/>
          <w:b w:val="0"/>
          <w:bCs/>
          <w:color w:val="auto"/>
          <w:sz w:val="23"/>
          <w:szCs w:val="23"/>
        </w:rPr>
        <w:t>:</w:t>
      </w:r>
    </w:p>
    <w:p w14:paraId="75768EF4" w14:textId="2864C9D6" w:rsidR="000D65C0" w:rsidRPr="000D431E" w:rsidRDefault="00524BF3" w:rsidP="00F100AF">
      <w:pPr>
        <w:pStyle w:val="Heading1"/>
        <w:numPr>
          <w:ilvl w:val="0"/>
          <w:numId w:val="15"/>
        </w:numPr>
        <w:rPr>
          <w:rFonts w:ascii="Calibri" w:hAnsi="Calibri" w:cs="Calibri"/>
          <w:color w:val="002060"/>
          <w:sz w:val="23"/>
          <w:szCs w:val="23"/>
        </w:rPr>
      </w:pPr>
      <w:r w:rsidRPr="00524BF3">
        <w:rPr>
          <w:rFonts w:ascii="Calibri" w:hAnsi="Calibri" w:cs="Calibri"/>
          <w:b w:val="0"/>
          <w:bCs/>
          <w:color w:val="auto"/>
          <w:sz w:val="23"/>
          <w:szCs w:val="23"/>
        </w:rPr>
        <w:t>Contributed to the successful deployment of a business website as a JavaScript developer.</w:t>
      </w:r>
    </w:p>
    <w:p w14:paraId="62D8B9CE" w14:textId="1ECD439C" w:rsidR="000D431E" w:rsidRPr="00325D27" w:rsidRDefault="000D431E" w:rsidP="00F100AF">
      <w:pPr>
        <w:pStyle w:val="Heading1"/>
        <w:numPr>
          <w:ilvl w:val="0"/>
          <w:numId w:val="15"/>
        </w:numPr>
        <w:rPr>
          <w:rFonts w:ascii="Calibri" w:hAnsi="Calibri" w:cs="Calibri"/>
          <w:color w:val="002060"/>
          <w:sz w:val="23"/>
          <w:szCs w:val="23"/>
        </w:rPr>
      </w:pPr>
      <w:r w:rsidRPr="000D431E">
        <w:rPr>
          <w:rFonts w:ascii="Calibri" w:hAnsi="Calibri" w:cs="Calibri"/>
          <w:b w:val="0"/>
          <w:bCs/>
          <w:color w:val="auto"/>
          <w:sz w:val="23"/>
          <w:szCs w:val="23"/>
        </w:rPr>
        <w:t>Worked as a Django backend developer to create a social network platform web app</w:t>
      </w:r>
      <w:r w:rsidR="006D2905">
        <w:rPr>
          <w:rFonts w:ascii="Calibri" w:hAnsi="Calibri" w:cs="Calibri"/>
          <w:b w:val="0"/>
          <w:bCs/>
          <w:color w:val="auto"/>
          <w:sz w:val="23"/>
          <w:szCs w:val="23"/>
        </w:rPr>
        <w:t>.</w:t>
      </w:r>
    </w:p>
    <w:p w14:paraId="41ED947A" w14:textId="430CB043" w:rsidR="002F106B" w:rsidRPr="00325D27" w:rsidRDefault="001D0353" w:rsidP="00F100AF">
      <w:pPr>
        <w:pStyle w:val="Heading1"/>
        <w:numPr>
          <w:ilvl w:val="0"/>
          <w:numId w:val="15"/>
        </w:numPr>
        <w:rPr>
          <w:rFonts w:ascii="Calibri" w:hAnsi="Calibri" w:cs="Calibri"/>
          <w:color w:val="002060"/>
          <w:sz w:val="23"/>
          <w:szCs w:val="23"/>
        </w:rPr>
      </w:pPr>
      <w:r>
        <w:rPr>
          <w:rFonts w:ascii="Calibri" w:hAnsi="Calibri" w:cs="Calibri"/>
          <w:b w:val="0"/>
          <w:bCs/>
          <w:color w:val="auto"/>
          <w:sz w:val="23"/>
          <w:szCs w:val="23"/>
        </w:rPr>
        <w:t>Trained</w:t>
      </w:r>
      <w:r w:rsidR="000E1C29">
        <w:rPr>
          <w:rFonts w:ascii="Calibri" w:hAnsi="Calibri" w:cs="Calibri"/>
          <w:b w:val="0"/>
          <w:bCs/>
          <w:color w:val="auto"/>
          <w:sz w:val="23"/>
          <w:szCs w:val="23"/>
        </w:rPr>
        <w:t xml:space="preserve">, </w:t>
      </w:r>
      <w:r w:rsidR="00FA5720">
        <w:rPr>
          <w:rFonts w:ascii="Calibri" w:hAnsi="Calibri" w:cs="Calibri"/>
          <w:b w:val="0"/>
          <w:bCs/>
          <w:color w:val="auto"/>
          <w:sz w:val="23"/>
          <w:szCs w:val="23"/>
        </w:rPr>
        <w:t>tuned,</w:t>
      </w:r>
      <w:r w:rsidR="002F106B">
        <w:rPr>
          <w:rFonts w:ascii="Calibri" w:hAnsi="Calibri" w:cs="Calibri"/>
          <w:b w:val="0"/>
          <w:bCs/>
          <w:color w:val="auto"/>
          <w:sz w:val="23"/>
          <w:szCs w:val="23"/>
        </w:rPr>
        <w:t xml:space="preserve"> and deployed</w:t>
      </w:r>
      <w:r w:rsidR="00386745">
        <w:rPr>
          <w:rFonts w:ascii="Calibri" w:hAnsi="Calibri" w:cs="Calibri"/>
          <w:b w:val="0"/>
          <w:bCs/>
          <w:color w:val="auto"/>
          <w:sz w:val="23"/>
          <w:szCs w:val="23"/>
        </w:rPr>
        <w:t xml:space="preserve"> </w:t>
      </w:r>
      <w:r w:rsidR="008F2B44">
        <w:rPr>
          <w:rFonts w:ascii="Calibri" w:hAnsi="Calibri" w:cs="Calibri"/>
          <w:b w:val="0"/>
          <w:bCs/>
          <w:color w:val="auto"/>
          <w:sz w:val="23"/>
          <w:szCs w:val="23"/>
        </w:rPr>
        <w:t xml:space="preserve">various </w:t>
      </w:r>
      <w:r>
        <w:rPr>
          <w:rFonts w:ascii="Calibri" w:hAnsi="Calibri" w:cs="Calibri"/>
          <w:b w:val="0"/>
          <w:bCs/>
          <w:color w:val="auto"/>
          <w:sz w:val="23"/>
          <w:szCs w:val="23"/>
        </w:rPr>
        <w:t>machine learning</w:t>
      </w:r>
      <w:r w:rsidR="00104AA7">
        <w:rPr>
          <w:rFonts w:ascii="Calibri" w:hAnsi="Calibri" w:cs="Calibri"/>
          <w:b w:val="0"/>
          <w:bCs/>
          <w:color w:val="auto"/>
          <w:sz w:val="23"/>
          <w:szCs w:val="23"/>
        </w:rPr>
        <w:t xml:space="preserve"> (ML)</w:t>
      </w:r>
      <w:r>
        <w:rPr>
          <w:rFonts w:ascii="Calibri" w:hAnsi="Calibri" w:cs="Calibri"/>
          <w:b w:val="0"/>
          <w:bCs/>
          <w:color w:val="auto"/>
          <w:sz w:val="23"/>
          <w:szCs w:val="23"/>
        </w:rPr>
        <w:t xml:space="preserve"> </w:t>
      </w:r>
      <w:r w:rsidR="008F2B44">
        <w:rPr>
          <w:rFonts w:ascii="Calibri" w:hAnsi="Calibri" w:cs="Calibri"/>
          <w:b w:val="0"/>
          <w:bCs/>
          <w:color w:val="auto"/>
          <w:sz w:val="23"/>
          <w:szCs w:val="23"/>
        </w:rPr>
        <w:t>models</w:t>
      </w:r>
      <w:r w:rsidR="009F5987">
        <w:rPr>
          <w:rFonts w:ascii="Calibri" w:hAnsi="Calibri" w:cs="Calibri"/>
          <w:b w:val="0"/>
          <w:bCs/>
          <w:color w:val="auto"/>
          <w:sz w:val="23"/>
          <w:szCs w:val="23"/>
        </w:rPr>
        <w:t xml:space="preserve"> </w:t>
      </w:r>
      <w:r w:rsidR="009A6128">
        <w:rPr>
          <w:rFonts w:ascii="Calibri" w:hAnsi="Calibri" w:cs="Calibri"/>
          <w:b w:val="0"/>
          <w:bCs/>
          <w:color w:val="auto"/>
          <w:sz w:val="23"/>
          <w:szCs w:val="23"/>
        </w:rPr>
        <w:t>with</w:t>
      </w:r>
      <w:r w:rsidR="009F5987">
        <w:rPr>
          <w:rFonts w:ascii="Calibri" w:hAnsi="Calibri" w:cs="Calibri"/>
          <w:b w:val="0"/>
          <w:bCs/>
          <w:color w:val="auto"/>
          <w:sz w:val="23"/>
          <w:szCs w:val="23"/>
        </w:rPr>
        <w:t xml:space="preserve"> PyTorch</w:t>
      </w:r>
      <w:r w:rsidR="00E8659C">
        <w:rPr>
          <w:rFonts w:ascii="Calibri" w:hAnsi="Calibri" w:cs="Calibri"/>
          <w:b w:val="0"/>
          <w:bCs/>
          <w:color w:val="auto"/>
          <w:sz w:val="23"/>
          <w:szCs w:val="23"/>
        </w:rPr>
        <w:t xml:space="preserve"> and </w:t>
      </w:r>
      <w:r w:rsidR="00B75B66">
        <w:rPr>
          <w:rFonts w:ascii="Calibri" w:hAnsi="Calibri" w:cs="Calibri"/>
          <w:b w:val="0"/>
          <w:bCs/>
          <w:color w:val="auto"/>
          <w:sz w:val="23"/>
          <w:szCs w:val="23"/>
        </w:rPr>
        <w:t>TensorFlow</w:t>
      </w:r>
      <w:r w:rsidR="009F5987">
        <w:rPr>
          <w:rFonts w:ascii="Calibri" w:hAnsi="Calibri" w:cs="Calibri"/>
          <w:b w:val="0"/>
          <w:bCs/>
          <w:color w:val="auto"/>
          <w:sz w:val="23"/>
          <w:szCs w:val="23"/>
        </w:rPr>
        <w:t xml:space="preserve">. </w:t>
      </w:r>
    </w:p>
    <w:p w14:paraId="0DB824C4" w14:textId="380BAC44" w:rsidR="006B5D4C" w:rsidRPr="00840B4B" w:rsidRDefault="0068270B" w:rsidP="00F100AF">
      <w:pPr>
        <w:pStyle w:val="Heading1"/>
        <w:numPr>
          <w:ilvl w:val="0"/>
          <w:numId w:val="15"/>
        </w:numPr>
        <w:rPr>
          <w:rFonts w:ascii="Calibri" w:hAnsi="Calibri" w:cs="Calibri"/>
          <w:color w:val="002060"/>
          <w:sz w:val="23"/>
          <w:szCs w:val="23"/>
        </w:rPr>
      </w:pPr>
      <w:r>
        <w:rPr>
          <w:rFonts w:ascii="Calibri" w:hAnsi="Calibri" w:cs="Calibri"/>
          <w:b w:val="0"/>
          <w:bCs/>
          <w:color w:val="auto"/>
          <w:sz w:val="23"/>
          <w:szCs w:val="23"/>
        </w:rPr>
        <w:t xml:space="preserve">Customized </w:t>
      </w:r>
      <w:r w:rsidR="001020C8">
        <w:rPr>
          <w:rFonts w:ascii="Calibri" w:hAnsi="Calibri" w:cs="Calibri"/>
          <w:b w:val="0"/>
          <w:bCs/>
          <w:color w:val="auto"/>
          <w:sz w:val="23"/>
          <w:szCs w:val="23"/>
        </w:rPr>
        <w:t>a</w:t>
      </w:r>
      <w:r w:rsidR="002B1736">
        <w:rPr>
          <w:rFonts w:ascii="Calibri" w:hAnsi="Calibri" w:cs="Calibri"/>
          <w:b w:val="0"/>
          <w:bCs/>
          <w:color w:val="auto"/>
          <w:sz w:val="23"/>
          <w:szCs w:val="23"/>
        </w:rPr>
        <w:t xml:space="preserve">rtificial </w:t>
      </w:r>
      <w:r w:rsidR="001020C8">
        <w:rPr>
          <w:rFonts w:ascii="Calibri" w:hAnsi="Calibri" w:cs="Calibri"/>
          <w:b w:val="0"/>
          <w:bCs/>
          <w:color w:val="auto"/>
          <w:sz w:val="23"/>
          <w:szCs w:val="23"/>
        </w:rPr>
        <w:t>i</w:t>
      </w:r>
      <w:r w:rsidR="002B1736">
        <w:rPr>
          <w:rFonts w:ascii="Calibri" w:hAnsi="Calibri" w:cs="Calibri"/>
          <w:b w:val="0"/>
          <w:bCs/>
          <w:color w:val="auto"/>
          <w:sz w:val="23"/>
          <w:szCs w:val="23"/>
        </w:rPr>
        <w:t>ntelligence (AI)</w:t>
      </w:r>
      <w:r w:rsidR="00807618">
        <w:rPr>
          <w:rFonts w:ascii="Calibri" w:hAnsi="Calibri" w:cs="Calibri"/>
          <w:b w:val="0"/>
          <w:bCs/>
          <w:color w:val="auto"/>
          <w:sz w:val="23"/>
          <w:szCs w:val="23"/>
        </w:rPr>
        <w:t xml:space="preserve"> </w:t>
      </w:r>
      <w:r w:rsidR="00EE6B5A">
        <w:rPr>
          <w:rFonts w:ascii="Calibri" w:hAnsi="Calibri" w:cs="Calibri"/>
          <w:b w:val="0"/>
          <w:bCs/>
          <w:color w:val="auto"/>
          <w:sz w:val="23"/>
          <w:szCs w:val="23"/>
        </w:rPr>
        <w:t>models</w:t>
      </w:r>
      <w:r w:rsidR="00E074D5">
        <w:rPr>
          <w:rFonts w:ascii="Calibri" w:hAnsi="Calibri" w:cs="Calibri"/>
          <w:b w:val="0"/>
          <w:bCs/>
          <w:color w:val="auto"/>
          <w:sz w:val="23"/>
          <w:szCs w:val="23"/>
        </w:rPr>
        <w:t>, such as YOLOv5</w:t>
      </w:r>
      <w:r>
        <w:rPr>
          <w:rFonts w:ascii="Calibri" w:hAnsi="Calibri" w:cs="Calibri"/>
          <w:b w:val="0"/>
          <w:bCs/>
          <w:color w:val="auto"/>
          <w:sz w:val="23"/>
          <w:szCs w:val="23"/>
        </w:rPr>
        <w:t>,</w:t>
      </w:r>
      <w:r w:rsidR="004E7331">
        <w:rPr>
          <w:rFonts w:ascii="Calibri" w:hAnsi="Calibri" w:cs="Calibri"/>
          <w:b w:val="0"/>
          <w:bCs/>
          <w:color w:val="auto"/>
          <w:sz w:val="23"/>
          <w:szCs w:val="23"/>
        </w:rPr>
        <w:t xml:space="preserve"> for computer vision applications.</w:t>
      </w:r>
    </w:p>
    <w:p w14:paraId="73CF5776" w14:textId="3483BC0B" w:rsidR="00AA6A7D" w:rsidRPr="00482C76" w:rsidRDefault="00AA6A7D" w:rsidP="00DF3CA2">
      <w:pPr>
        <w:pStyle w:val="Heading1"/>
        <w:rPr>
          <w:rFonts w:ascii="Calibri" w:hAnsi="Calibri" w:cs="Calibri"/>
          <w:color w:val="002060"/>
          <w:sz w:val="25"/>
          <w:szCs w:val="25"/>
        </w:rPr>
      </w:pPr>
      <w:r w:rsidRPr="00482C76">
        <w:rPr>
          <w:rFonts w:ascii="Calibri" w:hAnsi="Calibri" w:cs="Calibri"/>
          <w:color w:val="002060"/>
          <w:sz w:val="25"/>
          <w:szCs w:val="25"/>
        </w:rPr>
        <w:t>WORK</w:t>
      </w:r>
      <w:r w:rsidR="00484EE6" w:rsidRPr="00482C76">
        <w:rPr>
          <w:rFonts w:ascii="Calibri" w:hAnsi="Calibri" w:cs="Calibri"/>
          <w:color w:val="002060"/>
          <w:sz w:val="25"/>
          <w:szCs w:val="25"/>
        </w:rPr>
        <w:t xml:space="preserve"> </w:t>
      </w:r>
      <w:r w:rsidRPr="00482C76">
        <w:rPr>
          <w:rFonts w:ascii="Calibri" w:hAnsi="Calibri" w:cs="Calibri"/>
          <w:color w:val="002060"/>
          <w:sz w:val="25"/>
          <w:szCs w:val="25"/>
        </w:rPr>
        <w:t>EXPERIENCE</w:t>
      </w:r>
      <w:r w:rsidR="002119D9" w:rsidRPr="00482C76">
        <w:rPr>
          <w:rFonts w:ascii="Calibri" w:hAnsi="Calibri" w:cs="Calibri"/>
          <w:color w:val="002060"/>
          <w:sz w:val="25"/>
          <w:szCs w:val="25"/>
        </w:rPr>
        <w:t xml:space="preserve"> </w:t>
      </w:r>
    </w:p>
    <w:p w14:paraId="39FA9966" w14:textId="53A019AB" w:rsidR="00DA239A" w:rsidRPr="000C6405" w:rsidRDefault="001E5DC0" w:rsidP="00FE08FE">
      <w:pPr>
        <w:pStyle w:val="Heading2"/>
        <w:ind w:left="284"/>
        <w:contextualSpacing w:val="0"/>
        <w:rPr>
          <w:rFonts w:ascii="Calibri" w:hAnsi="Calibri" w:cs="Calibri"/>
          <w:caps w:val="0"/>
          <w:color w:val="7C7C7C" w:themeColor="background2" w:themeShade="80"/>
        </w:rPr>
      </w:pPr>
      <w:r w:rsidRPr="000C6405">
        <w:rPr>
          <w:rFonts w:ascii="Calibri" w:hAnsi="Calibri" w:cs="Calibri"/>
          <w:b w:val="0"/>
          <w:bCs/>
          <w:color w:val="7C7C7C" w:themeColor="background2" w:themeShade="80"/>
          <w:szCs w:val="24"/>
        </w:rPr>
        <w:t>SEP</w:t>
      </w:r>
      <w:r w:rsidR="00840C05">
        <w:rPr>
          <w:rFonts w:ascii="Calibri" w:hAnsi="Calibri" w:cs="Calibri"/>
          <w:b w:val="0"/>
          <w:bCs/>
          <w:color w:val="7C7C7C" w:themeColor="background2" w:themeShade="80"/>
          <w:szCs w:val="24"/>
        </w:rPr>
        <w:t>tember</w:t>
      </w:r>
      <w:r w:rsidRPr="000C6405">
        <w:rPr>
          <w:rFonts w:ascii="Calibri" w:hAnsi="Calibri" w:cs="Calibri"/>
          <w:b w:val="0"/>
          <w:bCs/>
          <w:color w:val="7C7C7C" w:themeColor="background2" w:themeShade="80"/>
          <w:szCs w:val="24"/>
        </w:rPr>
        <w:t xml:space="preserve"> 2022 – D</w:t>
      </w:r>
      <w:r w:rsidR="00075FB6">
        <w:rPr>
          <w:rFonts w:ascii="Calibri" w:hAnsi="Calibri" w:cs="Calibri"/>
          <w:b w:val="0"/>
          <w:bCs/>
          <w:color w:val="7C7C7C" w:themeColor="background2" w:themeShade="80"/>
          <w:szCs w:val="24"/>
        </w:rPr>
        <w:t>EC</w:t>
      </w:r>
      <w:r w:rsidR="00840C05">
        <w:rPr>
          <w:rFonts w:ascii="Calibri" w:hAnsi="Calibri" w:cs="Calibri"/>
          <w:b w:val="0"/>
          <w:bCs/>
          <w:color w:val="7C7C7C" w:themeColor="background2" w:themeShade="80"/>
          <w:szCs w:val="24"/>
        </w:rPr>
        <w:t>ember</w:t>
      </w:r>
      <w:r w:rsidRPr="000C6405">
        <w:rPr>
          <w:rFonts w:ascii="Calibri" w:hAnsi="Calibri" w:cs="Calibri"/>
          <w:b w:val="0"/>
          <w:bCs/>
          <w:color w:val="7C7C7C" w:themeColor="background2" w:themeShade="80"/>
          <w:szCs w:val="24"/>
        </w:rPr>
        <w:t xml:space="preserve"> 2022</w:t>
      </w:r>
    </w:p>
    <w:p w14:paraId="2F55E552" w14:textId="179E95CC" w:rsidR="0090205B" w:rsidRPr="002739E0" w:rsidRDefault="00840C05" w:rsidP="002739E0">
      <w:pPr>
        <w:pStyle w:val="Heading2"/>
        <w:ind w:left="284"/>
        <w:contextualSpacing w:val="0"/>
        <w:rPr>
          <w:rFonts w:ascii="Calibri" w:hAnsi="Calibri" w:cs="Calibri"/>
          <w:color w:val="auto"/>
          <w:szCs w:val="24"/>
        </w:rPr>
      </w:pPr>
      <w:r w:rsidRPr="00A2748E">
        <w:rPr>
          <w:rStyle w:val="TitleChar"/>
          <w:rFonts w:ascii="Calibri" w:hAnsi="Calibri" w:cs="Calibri"/>
          <w:caps w:val="0"/>
          <w:color w:val="auto"/>
          <w:sz w:val="24"/>
          <w:szCs w:val="24"/>
        </w:rPr>
        <w:t>Frontend Developer</w:t>
      </w:r>
      <w:r w:rsidRPr="00A2748E">
        <w:rPr>
          <w:rFonts w:ascii="Calibri" w:hAnsi="Calibri" w:cs="Calibri"/>
          <w:caps w:val="0"/>
          <w:color w:val="auto"/>
          <w:szCs w:val="24"/>
        </w:rPr>
        <w:t xml:space="preserve"> </w:t>
      </w:r>
      <w:r w:rsidR="00201369" w:rsidRPr="00F35A3C">
        <w:rPr>
          <w:rFonts w:ascii="Calibri" w:hAnsi="Calibri" w:cs="Calibri"/>
          <w:b w:val="0"/>
          <w:bCs/>
          <w:color w:val="auto"/>
          <w:szCs w:val="24"/>
        </w:rPr>
        <w:t xml:space="preserve">| </w:t>
      </w:r>
      <w:r w:rsidR="00201369" w:rsidRPr="00F35A3C">
        <w:rPr>
          <w:rFonts w:ascii="Calibri" w:hAnsi="Calibri" w:cs="Calibri"/>
          <w:b w:val="0"/>
          <w:bCs/>
          <w:caps w:val="0"/>
          <w:szCs w:val="24"/>
        </w:rPr>
        <w:t>Zero RampUp</w:t>
      </w:r>
      <w:r w:rsidR="00201369" w:rsidRPr="00F35A3C">
        <w:rPr>
          <w:rFonts w:ascii="Calibri" w:hAnsi="Calibri" w:cs="Calibri"/>
          <w:caps w:val="0"/>
          <w:szCs w:val="24"/>
        </w:rPr>
        <w:t xml:space="preserve"> </w:t>
      </w:r>
      <w:r w:rsidR="00395310" w:rsidRPr="00F35A3C">
        <w:rPr>
          <w:rFonts w:ascii="Calibri" w:hAnsi="Calibri" w:cs="Calibri"/>
          <w:b w:val="0"/>
          <w:bCs/>
          <w:caps w:val="0"/>
          <w:szCs w:val="24"/>
        </w:rPr>
        <w:t xml:space="preserve">                              </w:t>
      </w:r>
      <w:r w:rsidR="00482C76" w:rsidRPr="00F35A3C">
        <w:rPr>
          <w:rFonts w:ascii="Calibri" w:hAnsi="Calibri" w:cs="Calibri"/>
          <w:caps w:val="0"/>
          <w:szCs w:val="24"/>
        </w:rPr>
        <w:t xml:space="preserve">    </w:t>
      </w:r>
      <w:r w:rsidR="00FE0EE9" w:rsidRPr="00F35A3C">
        <w:rPr>
          <w:rFonts w:ascii="Calibri" w:hAnsi="Calibri" w:cs="Calibri"/>
          <w:caps w:val="0"/>
          <w:szCs w:val="24"/>
        </w:rPr>
        <w:t xml:space="preserve">                                          </w:t>
      </w:r>
      <w:r w:rsidR="00B72DA8">
        <w:rPr>
          <w:rFonts w:ascii="Calibri" w:hAnsi="Calibri" w:cs="Calibri"/>
          <w:caps w:val="0"/>
          <w:szCs w:val="24"/>
        </w:rPr>
        <w:t xml:space="preserve">             </w:t>
      </w:r>
      <w:r>
        <w:rPr>
          <w:rFonts w:ascii="Calibri" w:hAnsi="Calibri" w:cs="Calibri"/>
          <w:caps w:val="0"/>
          <w:szCs w:val="24"/>
        </w:rPr>
        <w:t xml:space="preserve">      </w:t>
      </w:r>
      <w:r w:rsidR="00B72DA8">
        <w:rPr>
          <w:rFonts w:ascii="Calibri" w:hAnsi="Calibri" w:cs="Calibri"/>
          <w:caps w:val="0"/>
          <w:szCs w:val="24"/>
        </w:rPr>
        <w:t xml:space="preserve">     </w:t>
      </w:r>
      <w:r w:rsidR="00FE0EE9" w:rsidRPr="00F35A3C">
        <w:rPr>
          <w:rFonts w:ascii="Calibri" w:hAnsi="Calibri" w:cs="Calibri"/>
          <w:caps w:val="0"/>
          <w:szCs w:val="24"/>
        </w:rPr>
        <w:t xml:space="preserve"> </w:t>
      </w:r>
      <w:r w:rsidR="00266969">
        <w:rPr>
          <w:rFonts w:ascii="Calibri" w:hAnsi="Calibri" w:cs="Calibri"/>
          <w:b w:val="0"/>
          <w:bCs/>
          <w:caps w:val="0"/>
        </w:rPr>
        <w:t xml:space="preserve">Edmonton, </w:t>
      </w:r>
      <w:r w:rsidR="00C145E1">
        <w:rPr>
          <w:rFonts w:ascii="Calibri" w:hAnsi="Calibri" w:cs="Calibri"/>
          <w:b w:val="0"/>
          <w:bCs/>
          <w:caps w:val="0"/>
        </w:rPr>
        <w:t>AB</w:t>
      </w:r>
    </w:p>
    <w:p w14:paraId="6DFD7D5F" w14:textId="49D6DB3E" w:rsidR="002739E0" w:rsidRDefault="002739E0" w:rsidP="000C6405">
      <w:pPr>
        <w:pStyle w:val="ListParagraph"/>
        <w:numPr>
          <w:ilvl w:val="0"/>
          <w:numId w:val="5"/>
        </w:numPr>
        <w:rPr>
          <w:rFonts w:ascii="Calibri" w:hAnsi="Calibri" w:cs="Calibri"/>
          <w:color w:val="auto"/>
          <w:sz w:val="23"/>
          <w:szCs w:val="23"/>
        </w:rPr>
      </w:pPr>
      <w:r w:rsidRPr="00D7581F">
        <w:rPr>
          <w:rFonts w:ascii="Calibri" w:eastAsiaTheme="minorHAnsi" w:hAnsi="Calibri" w:cs="Calibri"/>
          <w:bCs/>
          <w:sz w:val="23"/>
          <w:szCs w:val="23"/>
        </w:rPr>
        <w:t>Collaborated in a 7-member team to develop and deploy a business website using JavaScript (React ES6)</w:t>
      </w:r>
      <w:r>
        <w:rPr>
          <w:rFonts w:ascii="Calibri" w:hAnsi="Calibri" w:cs="Calibri"/>
          <w:color w:val="auto"/>
          <w:sz w:val="23"/>
          <w:szCs w:val="23"/>
        </w:rPr>
        <w:t>.</w:t>
      </w:r>
    </w:p>
    <w:p w14:paraId="0D3B1119" w14:textId="52A5BA41" w:rsidR="002739E0" w:rsidRPr="002739E0" w:rsidRDefault="002739E0" w:rsidP="000C6405">
      <w:pPr>
        <w:pStyle w:val="ListParagraph"/>
        <w:numPr>
          <w:ilvl w:val="0"/>
          <w:numId w:val="5"/>
        </w:numPr>
        <w:rPr>
          <w:rFonts w:ascii="Calibri" w:hAnsi="Calibri" w:cs="Calibri"/>
          <w:color w:val="auto"/>
          <w:sz w:val="23"/>
          <w:szCs w:val="23"/>
        </w:rPr>
      </w:pPr>
      <w:r w:rsidRPr="0090205B">
        <w:rPr>
          <w:rFonts w:ascii="Calibri" w:eastAsiaTheme="minorHAnsi" w:hAnsi="Calibri" w:cs="Calibri"/>
          <w:bCs/>
          <w:sz w:val="23"/>
          <w:szCs w:val="23"/>
        </w:rPr>
        <w:t>Utilized Agile methodology with weekly stand-ups and sprint planning</w:t>
      </w:r>
      <w:r>
        <w:rPr>
          <w:rFonts w:ascii="Calibri" w:eastAsiaTheme="minorHAnsi" w:hAnsi="Calibri" w:cs="Calibri"/>
          <w:bCs/>
          <w:sz w:val="23"/>
          <w:szCs w:val="23"/>
        </w:rPr>
        <w:t>.</w:t>
      </w:r>
    </w:p>
    <w:p w14:paraId="5F362396" w14:textId="3F8BB723" w:rsidR="00D95F2D" w:rsidRPr="00D95F2D" w:rsidRDefault="00D95F2D" w:rsidP="000C6405">
      <w:pPr>
        <w:pStyle w:val="ListParagraph"/>
        <w:numPr>
          <w:ilvl w:val="0"/>
          <w:numId w:val="5"/>
        </w:numPr>
        <w:rPr>
          <w:rFonts w:ascii="Calibri" w:hAnsi="Calibri" w:cs="Calibri"/>
          <w:color w:val="auto"/>
          <w:sz w:val="23"/>
          <w:szCs w:val="23"/>
        </w:rPr>
      </w:pPr>
      <w:r w:rsidRPr="00D95F2D">
        <w:rPr>
          <w:rFonts w:ascii="Calibri" w:eastAsiaTheme="minorHAnsi" w:hAnsi="Calibri" w:cs="Calibri"/>
          <w:bCs/>
          <w:color w:val="262626" w:themeColor="text1" w:themeTint="D9"/>
          <w:sz w:val="23"/>
          <w:szCs w:val="23"/>
        </w:rPr>
        <w:t>Developed custom React Hooks to facilitate seamless retrieval of asynchronous data from a REST API and dynamically update website components</w:t>
      </w:r>
      <w:r>
        <w:rPr>
          <w:rFonts w:ascii="Calibri" w:eastAsiaTheme="minorHAnsi" w:hAnsi="Calibri" w:cs="Calibri"/>
          <w:bCs/>
          <w:color w:val="262626" w:themeColor="text1" w:themeTint="D9"/>
          <w:sz w:val="23"/>
          <w:szCs w:val="23"/>
        </w:rPr>
        <w:t>.</w:t>
      </w:r>
    </w:p>
    <w:p w14:paraId="2C510DC9" w14:textId="1290FC92" w:rsidR="00184A6D" w:rsidRPr="00565CFA" w:rsidRDefault="00565CFA" w:rsidP="000C6405">
      <w:pPr>
        <w:pStyle w:val="ListParagraph"/>
        <w:numPr>
          <w:ilvl w:val="0"/>
          <w:numId w:val="5"/>
        </w:numPr>
        <w:rPr>
          <w:rFonts w:ascii="Calibri" w:hAnsi="Calibri" w:cs="Calibri"/>
          <w:color w:val="auto"/>
          <w:sz w:val="23"/>
          <w:szCs w:val="23"/>
        </w:rPr>
      </w:pPr>
      <w:r w:rsidRPr="00565CFA">
        <w:rPr>
          <w:rFonts w:ascii="Calibri" w:eastAsiaTheme="minorHAnsi" w:hAnsi="Calibri" w:cs="Calibri"/>
          <w:bCs/>
          <w:color w:val="auto"/>
          <w:sz w:val="23"/>
          <w:szCs w:val="23"/>
        </w:rPr>
        <w:t>Engaged in pair programming with frontend developers and conducted code reviews to ensure code quality.</w:t>
      </w:r>
    </w:p>
    <w:p w14:paraId="38C015EC" w14:textId="7CFF5BDE" w:rsidR="00CB15CC" w:rsidRPr="000C6405" w:rsidRDefault="001E5DC0" w:rsidP="00184A6D">
      <w:pPr>
        <w:pStyle w:val="Heading2"/>
        <w:ind w:left="284" w:right="49"/>
        <w:contextualSpacing w:val="0"/>
        <w:rPr>
          <w:rFonts w:ascii="Calibri" w:hAnsi="Calibri" w:cs="Calibri"/>
          <w:color w:val="7C7C7C" w:themeColor="background2" w:themeShade="80"/>
          <w:sz w:val="22"/>
          <w:szCs w:val="24"/>
        </w:rPr>
      </w:pPr>
      <w:r w:rsidRPr="000C6405">
        <w:rPr>
          <w:rFonts w:ascii="Calibri" w:hAnsi="Calibri" w:cs="Calibri"/>
          <w:b w:val="0"/>
          <w:bCs/>
          <w:caps w:val="0"/>
          <w:color w:val="7C7C7C" w:themeColor="background2" w:themeShade="80"/>
          <w:szCs w:val="24"/>
        </w:rPr>
        <w:t xml:space="preserve">2020 – PRESENT  </w:t>
      </w:r>
    </w:p>
    <w:p w14:paraId="45EB1015" w14:textId="409107E6" w:rsidR="00262266" w:rsidRPr="00FD38BE" w:rsidRDefault="00840C05" w:rsidP="00262266">
      <w:pPr>
        <w:pStyle w:val="Heading2"/>
        <w:ind w:left="284"/>
        <w:contextualSpacing w:val="0"/>
        <w:rPr>
          <w:rFonts w:ascii="Calibri" w:hAnsi="Calibri" w:cs="Calibri"/>
          <w:b w:val="0"/>
          <w:bCs/>
          <w:caps w:val="0"/>
          <w:color w:val="auto"/>
          <w:szCs w:val="24"/>
        </w:rPr>
      </w:pPr>
      <w:r w:rsidRPr="00562737">
        <w:rPr>
          <w:rFonts w:ascii="Calibri" w:hAnsi="Calibri" w:cs="Calibri"/>
          <w:caps w:val="0"/>
          <w:color w:val="auto"/>
          <w:szCs w:val="24"/>
        </w:rPr>
        <w:t xml:space="preserve">Tutor </w:t>
      </w:r>
      <w:r w:rsidR="00CB15CC" w:rsidRPr="00562737">
        <w:rPr>
          <w:rFonts w:ascii="Calibri" w:hAnsi="Calibri" w:cs="Calibri"/>
          <w:b w:val="0"/>
          <w:bCs/>
          <w:color w:val="auto"/>
          <w:szCs w:val="24"/>
        </w:rPr>
        <w:t xml:space="preserve">| </w:t>
      </w:r>
      <w:r w:rsidR="00CB15CC" w:rsidRPr="004451B8">
        <w:rPr>
          <w:rFonts w:ascii="Calibri" w:hAnsi="Calibri" w:cs="Calibri"/>
          <w:b w:val="0"/>
          <w:bCs/>
          <w:color w:val="auto"/>
          <w:szCs w:val="24"/>
        </w:rPr>
        <w:t>P</w:t>
      </w:r>
      <w:r w:rsidR="00CB15CC" w:rsidRPr="004451B8">
        <w:rPr>
          <w:rFonts w:ascii="Calibri" w:hAnsi="Calibri" w:cs="Calibri"/>
          <w:b w:val="0"/>
          <w:bCs/>
          <w:caps w:val="0"/>
          <w:color w:val="auto"/>
          <w:szCs w:val="24"/>
        </w:rPr>
        <w:t>aper Ed</w:t>
      </w:r>
      <w:r w:rsidR="00507EDD" w:rsidRPr="004451B8">
        <w:rPr>
          <w:rFonts w:ascii="Calibri" w:hAnsi="Calibri" w:cs="Calibri"/>
          <w:b w:val="0"/>
          <w:bCs/>
          <w:caps w:val="0"/>
          <w:color w:val="auto"/>
          <w:szCs w:val="24"/>
        </w:rPr>
        <w:t>u</w:t>
      </w:r>
      <w:r w:rsidR="00F05DD2" w:rsidRPr="004451B8">
        <w:rPr>
          <w:rFonts w:ascii="Calibri" w:hAnsi="Calibri" w:cs="Calibri"/>
          <w:b w:val="0"/>
          <w:bCs/>
          <w:caps w:val="0"/>
          <w:color w:val="auto"/>
          <w:szCs w:val="24"/>
        </w:rPr>
        <w:t xml:space="preserve">                             </w:t>
      </w:r>
      <w:r w:rsidR="00FE0EE9">
        <w:rPr>
          <w:rFonts w:ascii="Calibri" w:hAnsi="Calibri" w:cs="Calibri"/>
          <w:b w:val="0"/>
          <w:bCs/>
          <w:caps w:val="0"/>
          <w:color w:val="auto"/>
          <w:szCs w:val="24"/>
        </w:rPr>
        <w:t xml:space="preserve">                                                                                   </w:t>
      </w:r>
      <w:r w:rsidR="00B72DA8">
        <w:rPr>
          <w:rFonts w:ascii="Calibri" w:hAnsi="Calibri" w:cs="Calibri"/>
          <w:b w:val="0"/>
          <w:bCs/>
          <w:caps w:val="0"/>
          <w:color w:val="auto"/>
          <w:szCs w:val="24"/>
        </w:rPr>
        <w:t xml:space="preserve">                 </w:t>
      </w:r>
      <w:r>
        <w:rPr>
          <w:rFonts w:ascii="Calibri" w:hAnsi="Calibri" w:cs="Calibri"/>
          <w:b w:val="0"/>
          <w:bCs/>
          <w:caps w:val="0"/>
          <w:color w:val="auto"/>
          <w:szCs w:val="24"/>
        </w:rPr>
        <w:t xml:space="preserve">   </w:t>
      </w:r>
      <w:r w:rsidR="00F05DD2" w:rsidRPr="004451B8">
        <w:rPr>
          <w:rFonts w:ascii="Calibri" w:hAnsi="Calibri" w:cs="Calibri"/>
          <w:b w:val="0"/>
          <w:bCs/>
          <w:caps w:val="0"/>
          <w:color w:val="auto"/>
          <w:szCs w:val="24"/>
        </w:rPr>
        <w:t xml:space="preserve">   </w:t>
      </w:r>
      <w:r w:rsidR="00A36DD2">
        <w:rPr>
          <w:rFonts w:ascii="Calibri" w:hAnsi="Calibri" w:cs="Calibri"/>
          <w:b w:val="0"/>
          <w:bCs/>
          <w:caps w:val="0"/>
        </w:rPr>
        <w:t xml:space="preserve">Edmonton, </w:t>
      </w:r>
      <w:r w:rsidR="00C145E1">
        <w:rPr>
          <w:rFonts w:ascii="Calibri" w:hAnsi="Calibri" w:cs="Calibri"/>
          <w:b w:val="0"/>
          <w:bCs/>
          <w:caps w:val="0"/>
        </w:rPr>
        <w:t>AB</w:t>
      </w:r>
    </w:p>
    <w:p w14:paraId="0188FB6E" w14:textId="443360AC" w:rsidR="00381016" w:rsidRPr="002E4621" w:rsidRDefault="00201369" w:rsidP="000C6405">
      <w:pPr>
        <w:pStyle w:val="Heading2"/>
        <w:numPr>
          <w:ilvl w:val="0"/>
          <w:numId w:val="4"/>
        </w:numPr>
        <w:rPr>
          <w:rFonts w:ascii="Calibri" w:eastAsiaTheme="minorHAnsi" w:hAnsi="Calibri" w:cs="Calibri"/>
          <w:b w:val="0"/>
          <w:bCs/>
          <w:caps w:val="0"/>
          <w:sz w:val="23"/>
          <w:szCs w:val="23"/>
        </w:rPr>
      </w:pPr>
      <w:r w:rsidRPr="002E4621">
        <w:rPr>
          <w:rFonts w:ascii="Calibri" w:eastAsiaTheme="minorHAnsi" w:hAnsi="Calibri" w:cs="Calibri"/>
          <w:b w:val="0"/>
          <w:bCs/>
          <w:caps w:val="0"/>
          <w:sz w:val="23"/>
          <w:szCs w:val="23"/>
        </w:rPr>
        <w:t>T</w:t>
      </w:r>
      <w:r w:rsidR="00381016" w:rsidRPr="002E4621">
        <w:rPr>
          <w:rFonts w:ascii="Calibri" w:eastAsiaTheme="minorHAnsi" w:hAnsi="Calibri" w:cs="Calibri"/>
          <w:b w:val="0"/>
          <w:bCs/>
          <w:caps w:val="0"/>
          <w:sz w:val="23"/>
          <w:szCs w:val="23"/>
        </w:rPr>
        <w:t xml:space="preserve">utor </w:t>
      </w:r>
      <w:r w:rsidR="006B3C5E" w:rsidRPr="002E4621">
        <w:rPr>
          <w:rFonts w:ascii="Calibri" w:eastAsiaTheme="minorHAnsi" w:hAnsi="Calibri" w:cs="Calibri"/>
          <w:b w:val="0"/>
          <w:bCs/>
          <w:caps w:val="0"/>
          <w:sz w:val="23"/>
          <w:szCs w:val="23"/>
        </w:rPr>
        <w:t>K</w:t>
      </w:r>
      <w:r w:rsidR="00381016" w:rsidRPr="002E4621">
        <w:rPr>
          <w:rFonts w:ascii="Calibri" w:eastAsiaTheme="minorHAnsi" w:hAnsi="Calibri" w:cs="Calibri"/>
          <w:b w:val="0"/>
          <w:bCs/>
          <w:caps w:val="0"/>
          <w:sz w:val="23"/>
          <w:szCs w:val="23"/>
        </w:rPr>
        <w:t>-12 students in computer science</w:t>
      </w:r>
      <w:r w:rsidRPr="002E4621">
        <w:rPr>
          <w:rFonts w:ascii="Calibri" w:eastAsiaTheme="minorHAnsi" w:hAnsi="Calibri" w:cs="Calibri"/>
          <w:b w:val="0"/>
          <w:bCs/>
          <w:caps w:val="0"/>
          <w:sz w:val="23"/>
          <w:szCs w:val="23"/>
        </w:rPr>
        <w:t xml:space="preserve"> and</w:t>
      </w:r>
      <w:r w:rsidR="00381016" w:rsidRPr="002E4621">
        <w:rPr>
          <w:rFonts w:ascii="Calibri" w:eastAsiaTheme="minorHAnsi" w:hAnsi="Calibri" w:cs="Calibri"/>
          <w:b w:val="0"/>
          <w:bCs/>
          <w:caps w:val="0"/>
          <w:sz w:val="23"/>
          <w:szCs w:val="23"/>
        </w:rPr>
        <w:t xml:space="preserve"> </w:t>
      </w:r>
      <w:r w:rsidR="002B237B" w:rsidRPr="002E4621">
        <w:rPr>
          <w:rFonts w:ascii="Calibri" w:eastAsiaTheme="minorHAnsi" w:hAnsi="Calibri" w:cs="Calibri"/>
          <w:b w:val="0"/>
          <w:bCs/>
          <w:caps w:val="0"/>
          <w:sz w:val="23"/>
          <w:szCs w:val="23"/>
        </w:rPr>
        <w:t>mathematics</w:t>
      </w:r>
      <w:r w:rsidRPr="002E4621">
        <w:rPr>
          <w:rFonts w:ascii="Calibri" w:eastAsiaTheme="minorHAnsi" w:hAnsi="Calibri" w:cs="Calibri"/>
          <w:b w:val="0"/>
          <w:bCs/>
          <w:caps w:val="0"/>
          <w:sz w:val="23"/>
          <w:szCs w:val="23"/>
        </w:rPr>
        <w:t>, earn</w:t>
      </w:r>
      <w:r w:rsidR="005E6F45" w:rsidRPr="002E4621">
        <w:rPr>
          <w:rFonts w:ascii="Calibri" w:eastAsiaTheme="minorHAnsi" w:hAnsi="Calibri" w:cs="Calibri"/>
          <w:b w:val="0"/>
          <w:bCs/>
          <w:caps w:val="0"/>
          <w:sz w:val="23"/>
          <w:szCs w:val="23"/>
        </w:rPr>
        <w:t>ing</w:t>
      </w:r>
      <w:r w:rsidRPr="002E4621">
        <w:rPr>
          <w:rFonts w:ascii="Calibri" w:eastAsiaTheme="minorHAnsi" w:hAnsi="Calibri" w:cs="Calibri"/>
          <w:b w:val="0"/>
          <w:bCs/>
          <w:caps w:val="0"/>
          <w:sz w:val="23"/>
          <w:szCs w:val="23"/>
        </w:rPr>
        <w:t xml:space="preserve"> an average of 94% positive reviews</w:t>
      </w:r>
      <w:r w:rsidR="00381016" w:rsidRPr="002E4621">
        <w:rPr>
          <w:rFonts w:ascii="Calibri" w:eastAsiaTheme="minorHAnsi" w:hAnsi="Calibri" w:cs="Calibri"/>
          <w:b w:val="0"/>
          <w:bCs/>
          <w:caps w:val="0"/>
          <w:sz w:val="23"/>
          <w:szCs w:val="23"/>
        </w:rPr>
        <w:t>.</w:t>
      </w:r>
    </w:p>
    <w:p w14:paraId="2B3DB424" w14:textId="71E5BAA0" w:rsidR="00184A6D" w:rsidRPr="00B3292D" w:rsidRDefault="00184A6D" w:rsidP="000C6405">
      <w:pPr>
        <w:pStyle w:val="ListParagraph"/>
        <w:numPr>
          <w:ilvl w:val="0"/>
          <w:numId w:val="4"/>
        </w:numPr>
        <w:rPr>
          <w:rFonts w:ascii="Calibri" w:hAnsi="Calibri" w:cs="Calibri"/>
          <w:color w:val="auto"/>
          <w:sz w:val="23"/>
          <w:szCs w:val="23"/>
        </w:rPr>
      </w:pPr>
      <w:r w:rsidRPr="00B3292D">
        <w:rPr>
          <w:rFonts w:ascii="Calibri" w:eastAsiaTheme="minorHAnsi" w:hAnsi="Calibri" w:cs="Calibri"/>
          <w:bCs/>
          <w:color w:val="auto"/>
          <w:sz w:val="23"/>
          <w:szCs w:val="23"/>
        </w:rPr>
        <w:t>Provide code review for computer science students</w:t>
      </w:r>
      <w:r w:rsidR="00A571F5" w:rsidRPr="00B3292D">
        <w:rPr>
          <w:rFonts w:ascii="Calibri" w:eastAsiaTheme="minorHAnsi" w:hAnsi="Calibri" w:cs="Calibri"/>
          <w:bCs/>
          <w:color w:val="auto"/>
          <w:sz w:val="23"/>
          <w:szCs w:val="23"/>
        </w:rPr>
        <w:t xml:space="preserve"> in Java, Python</w:t>
      </w:r>
      <w:r w:rsidR="00DC2044" w:rsidRPr="00B3292D">
        <w:rPr>
          <w:rFonts w:ascii="Calibri" w:eastAsiaTheme="minorHAnsi" w:hAnsi="Calibri" w:cs="Calibri"/>
          <w:bCs/>
          <w:color w:val="auto"/>
          <w:sz w:val="23"/>
          <w:szCs w:val="23"/>
        </w:rPr>
        <w:t>, C</w:t>
      </w:r>
      <w:r w:rsidR="00A571F5" w:rsidRPr="00B3292D">
        <w:rPr>
          <w:rFonts w:ascii="Calibri" w:eastAsiaTheme="minorHAnsi" w:hAnsi="Calibri" w:cs="Calibri"/>
          <w:bCs/>
          <w:color w:val="auto"/>
          <w:sz w:val="23"/>
          <w:szCs w:val="23"/>
        </w:rPr>
        <w:t xml:space="preserve"> and </w:t>
      </w:r>
      <w:r w:rsidR="00DC2044" w:rsidRPr="00B3292D">
        <w:rPr>
          <w:rFonts w:ascii="Calibri" w:eastAsiaTheme="minorHAnsi" w:hAnsi="Calibri" w:cs="Calibri"/>
          <w:bCs/>
          <w:color w:val="auto"/>
          <w:sz w:val="23"/>
          <w:szCs w:val="23"/>
        </w:rPr>
        <w:t>JavaScript</w:t>
      </w:r>
      <w:r w:rsidRPr="00B3292D">
        <w:rPr>
          <w:rFonts w:ascii="Calibri" w:hAnsi="Calibri" w:cs="Calibri"/>
          <w:color w:val="auto"/>
          <w:sz w:val="23"/>
          <w:szCs w:val="23"/>
        </w:rPr>
        <w:t>.</w:t>
      </w:r>
    </w:p>
    <w:p w14:paraId="2AD87DF6" w14:textId="329743A6" w:rsidR="00F97CE1" w:rsidRPr="000C6405" w:rsidRDefault="001E5DC0" w:rsidP="00184A6D">
      <w:pPr>
        <w:pStyle w:val="Heading2"/>
        <w:ind w:left="284"/>
        <w:contextualSpacing w:val="0"/>
        <w:rPr>
          <w:rFonts w:ascii="Calibri" w:hAnsi="Calibri" w:cs="Calibri"/>
          <w:color w:val="7C7C7C" w:themeColor="background2" w:themeShade="80"/>
          <w:sz w:val="22"/>
          <w:szCs w:val="24"/>
        </w:rPr>
      </w:pPr>
      <w:r w:rsidRPr="000C6405">
        <w:rPr>
          <w:rFonts w:ascii="Calibri" w:hAnsi="Calibri" w:cs="Calibri"/>
          <w:b w:val="0"/>
          <w:bCs/>
          <w:caps w:val="0"/>
          <w:color w:val="7C7C7C" w:themeColor="background2" w:themeShade="80"/>
        </w:rPr>
        <w:t>JUL</w:t>
      </w:r>
      <w:r w:rsidR="00840C05">
        <w:rPr>
          <w:rFonts w:ascii="Calibri" w:hAnsi="Calibri" w:cs="Calibri"/>
          <w:b w:val="0"/>
          <w:bCs/>
          <w:caps w:val="0"/>
          <w:color w:val="7C7C7C" w:themeColor="background2" w:themeShade="80"/>
        </w:rPr>
        <w:t>Y</w:t>
      </w:r>
      <w:r w:rsidRPr="000C6405">
        <w:rPr>
          <w:rFonts w:ascii="Calibri" w:hAnsi="Calibri" w:cs="Calibri"/>
          <w:b w:val="0"/>
          <w:bCs/>
          <w:caps w:val="0"/>
          <w:color w:val="7C7C7C" w:themeColor="background2" w:themeShade="80"/>
        </w:rPr>
        <w:t xml:space="preserve"> 2022 – </w:t>
      </w:r>
      <w:r w:rsidR="00187F99" w:rsidRPr="000C6405">
        <w:rPr>
          <w:rFonts w:ascii="Calibri" w:hAnsi="Calibri" w:cs="Calibri"/>
          <w:b w:val="0"/>
          <w:bCs/>
          <w:caps w:val="0"/>
          <w:color w:val="7C7C7C" w:themeColor="background2" w:themeShade="80"/>
          <w:szCs w:val="24"/>
        </w:rPr>
        <w:t xml:space="preserve">PRESENT  </w:t>
      </w:r>
    </w:p>
    <w:p w14:paraId="4E65011C" w14:textId="2A646C0F" w:rsidR="00F97CE1" w:rsidRPr="00F97CE1" w:rsidRDefault="00840C05" w:rsidP="00F97CE1">
      <w:pPr>
        <w:pStyle w:val="Heading2"/>
        <w:ind w:left="284"/>
        <w:contextualSpacing w:val="0"/>
        <w:rPr>
          <w:rFonts w:ascii="Calibri" w:hAnsi="Calibri" w:cs="Calibri"/>
          <w:b w:val="0"/>
          <w:bCs/>
          <w:color w:val="000000" w:themeColor="text1"/>
          <w:szCs w:val="24"/>
        </w:rPr>
      </w:pPr>
      <w:r>
        <w:rPr>
          <w:rFonts w:ascii="Calibri" w:hAnsi="Calibri" w:cs="Calibri"/>
          <w:caps w:val="0"/>
          <w:color w:val="auto"/>
          <w:szCs w:val="24"/>
        </w:rPr>
        <w:t>Street Team Member</w:t>
      </w:r>
      <w:r w:rsidRPr="00562737">
        <w:rPr>
          <w:rFonts w:ascii="Calibri" w:hAnsi="Calibri" w:cs="Calibri"/>
          <w:caps w:val="0"/>
          <w:color w:val="auto"/>
          <w:szCs w:val="24"/>
        </w:rPr>
        <w:t xml:space="preserve"> </w:t>
      </w:r>
      <w:r w:rsidR="00F97CE1" w:rsidRPr="00562737">
        <w:rPr>
          <w:rFonts w:ascii="Calibri" w:hAnsi="Calibri" w:cs="Calibri"/>
          <w:b w:val="0"/>
          <w:bCs/>
          <w:color w:val="auto"/>
          <w:szCs w:val="24"/>
        </w:rPr>
        <w:t xml:space="preserve">| </w:t>
      </w:r>
      <w:r w:rsidR="00F05DD2">
        <w:rPr>
          <w:rFonts w:ascii="Calibri" w:hAnsi="Calibri" w:cs="Calibri"/>
          <w:b w:val="0"/>
          <w:bCs/>
          <w:caps w:val="0"/>
          <w:color w:val="auto"/>
          <w:szCs w:val="24"/>
        </w:rPr>
        <w:t>R</w:t>
      </w:r>
      <w:r w:rsidR="00F05DD2" w:rsidRPr="00F05DD2">
        <w:rPr>
          <w:rFonts w:ascii="Calibri" w:hAnsi="Calibri" w:cs="Calibri"/>
          <w:b w:val="0"/>
          <w:bCs/>
          <w:caps w:val="0"/>
          <w:color w:val="auto"/>
          <w:szCs w:val="24"/>
        </w:rPr>
        <w:t xml:space="preserve">everb </w:t>
      </w:r>
      <w:r w:rsidR="00F05DD2">
        <w:rPr>
          <w:rFonts w:ascii="Calibri" w:hAnsi="Calibri" w:cs="Calibri"/>
          <w:b w:val="0"/>
          <w:bCs/>
          <w:caps w:val="0"/>
          <w:color w:val="auto"/>
          <w:szCs w:val="24"/>
        </w:rPr>
        <w:t>C</w:t>
      </w:r>
      <w:r w:rsidR="00F05DD2" w:rsidRPr="00F05DD2">
        <w:rPr>
          <w:rFonts w:ascii="Calibri" w:hAnsi="Calibri" w:cs="Calibri"/>
          <w:b w:val="0"/>
          <w:bCs/>
          <w:caps w:val="0"/>
          <w:color w:val="auto"/>
          <w:szCs w:val="24"/>
        </w:rPr>
        <w:t>ommunications</w:t>
      </w:r>
      <w:r w:rsidR="00F05DD2">
        <w:rPr>
          <w:rFonts w:ascii="Calibri" w:hAnsi="Calibri" w:cs="Calibri"/>
          <w:b w:val="0"/>
          <w:bCs/>
          <w:caps w:val="0"/>
        </w:rPr>
        <w:t xml:space="preserve">                               </w:t>
      </w:r>
      <w:r w:rsidR="00FE0EE9">
        <w:rPr>
          <w:rFonts w:ascii="Calibri" w:hAnsi="Calibri" w:cs="Calibri"/>
          <w:b w:val="0"/>
          <w:bCs/>
          <w:caps w:val="0"/>
        </w:rPr>
        <w:t xml:space="preserve">                  </w:t>
      </w:r>
      <w:r w:rsidR="00F05DD2">
        <w:rPr>
          <w:rFonts w:ascii="Calibri" w:hAnsi="Calibri" w:cs="Calibri"/>
          <w:b w:val="0"/>
          <w:bCs/>
          <w:caps w:val="0"/>
        </w:rPr>
        <w:t xml:space="preserve">        </w:t>
      </w:r>
      <w:r w:rsidR="00C145E1">
        <w:rPr>
          <w:rFonts w:ascii="Calibri" w:hAnsi="Calibri" w:cs="Calibri"/>
          <w:b w:val="0"/>
          <w:bCs/>
          <w:caps w:val="0"/>
        </w:rPr>
        <w:t xml:space="preserve">              </w:t>
      </w:r>
      <w:r w:rsidR="00F05DD2">
        <w:rPr>
          <w:rFonts w:ascii="Calibri" w:hAnsi="Calibri" w:cs="Calibri"/>
          <w:b w:val="0"/>
          <w:bCs/>
          <w:caps w:val="0"/>
        </w:rPr>
        <w:t xml:space="preserve">  </w:t>
      </w:r>
      <w:r w:rsidR="00D05174">
        <w:rPr>
          <w:rFonts w:ascii="Calibri" w:hAnsi="Calibri" w:cs="Calibri"/>
          <w:b w:val="0"/>
          <w:bCs/>
          <w:caps w:val="0"/>
        </w:rPr>
        <w:t xml:space="preserve"> </w:t>
      </w:r>
      <w:r w:rsidR="00F05DD2">
        <w:rPr>
          <w:rFonts w:ascii="Calibri" w:hAnsi="Calibri" w:cs="Calibri"/>
          <w:b w:val="0"/>
          <w:bCs/>
          <w:caps w:val="0"/>
        </w:rPr>
        <w:t xml:space="preserve"> </w:t>
      </w:r>
      <w:r>
        <w:rPr>
          <w:rFonts w:ascii="Calibri" w:hAnsi="Calibri" w:cs="Calibri"/>
          <w:b w:val="0"/>
          <w:bCs/>
          <w:caps w:val="0"/>
        </w:rPr>
        <w:t xml:space="preserve">    </w:t>
      </w:r>
      <w:r w:rsidR="00F05DD2">
        <w:rPr>
          <w:rFonts w:ascii="Calibri" w:hAnsi="Calibri" w:cs="Calibri"/>
          <w:b w:val="0"/>
          <w:bCs/>
          <w:caps w:val="0"/>
        </w:rPr>
        <w:t xml:space="preserve"> </w:t>
      </w:r>
      <w:r w:rsidR="001E5DC0">
        <w:rPr>
          <w:rFonts w:ascii="Calibri" w:hAnsi="Calibri" w:cs="Calibri"/>
          <w:b w:val="0"/>
          <w:bCs/>
          <w:caps w:val="0"/>
        </w:rPr>
        <w:t xml:space="preserve">Edmonton, </w:t>
      </w:r>
      <w:r w:rsidR="00C145E1">
        <w:rPr>
          <w:rFonts w:ascii="Calibri" w:hAnsi="Calibri" w:cs="Calibri"/>
          <w:b w:val="0"/>
          <w:bCs/>
          <w:caps w:val="0"/>
        </w:rPr>
        <w:t>AB</w:t>
      </w:r>
    </w:p>
    <w:p w14:paraId="405DEEEB" w14:textId="73724743" w:rsidR="00AB2B5D" w:rsidRPr="002E4621" w:rsidRDefault="004451B8" w:rsidP="000C6405">
      <w:pPr>
        <w:pStyle w:val="ListParagraph"/>
        <w:numPr>
          <w:ilvl w:val="0"/>
          <w:numId w:val="3"/>
        </w:numPr>
        <w:rPr>
          <w:rFonts w:ascii="Calibri" w:hAnsi="Calibri" w:cs="Calibri"/>
          <w:color w:val="262626" w:themeColor="text1" w:themeTint="D9"/>
          <w:sz w:val="23"/>
          <w:szCs w:val="23"/>
        </w:rPr>
      </w:pPr>
      <w:r w:rsidRPr="002E4621">
        <w:rPr>
          <w:rFonts w:ascii="Calibri" w:hAnsi="Calibri" w:cs="Calibri"/>
          <w:color w:val="262626" w:themeColor="text1" w:themeTint="D9"/>
          <w:sz w:val="23"/>
          <w:szCs w:val="23"/>
        </w:rPr>
        <w:t>E</w:t>
      </w:r>
      <w:r w:rsidR="00ED692F" w:rsidRPr="002E4621">
        <w:rPr>
          <w:rFonts w:ascii="Calibri" w:hAnsi="Calibri" w:cs="Calibri"/>
          <w:color w:val="262626" w:themeColor="text1" w:themeTint="D9"/>
          <w:sz w:val="23"/>
          <w:szCs w:val="23"/>
        </w:rPr>
        <w:t>stablished booths to e</w:t>
      </w:r>
      <w:r w:rsidRPr="002E4621">
        <w:rPr>
          <w:rFonts w:ascii="Calibri" w:hAnsi="Calibri" w:cs="Calibri"/>
          <w:color w:val="262626" w:themeColor="text1" w:themeTint="D9"/>
          <w:sz w:val="23"/>
          <w:szCs w:val="23"/>
        </w:rPr>
        <w:t xml:space="preserve">ducate the public on train-related safety ahead of the </w:t>
      </w:r>
      <w:r w:rsidR="005E6F45" w:rsidRPr="002E4621">
        <w:rPr>
          <w:rFonts w:ascii="Calibri" w:hAnsi="Calibri" w:cs="Calibri"/>
          <w:color w:val="262626" w:themeColor="text1" w:themeTint="D9"/>
          <w:sz w:val="23"/>
          <w:szCs w:val="23"/>
        </w:rPr>
        <w:t>valley train line opening</w:t>
      </w:r>
      <w:r w:rsidR="00E36487" w:rsidRPr="002E4621">
        <w:rPr>
          <w:rFonts w:ascii="Calibri" w:hAnsi="Calibri" w:cs="Calibri"/>
          <w:color w:val="262626" w:themeColor="text1" w:themeTint="D9"/>
          <w:sz w:val="23"/>
          <w:szCs w:val="23"/>
        </w:rPr>
        <w:t>.</w:t>
      </w:r>
    </w:p>
    <w:p w14:paraId="13E87899" w14:textId="214B2A7A" w:rsidR="00F97CE1" w:rsidRDefault="00E0767C" w:rsidP="000C6405">
      <w:pPr>
        <w:pStyle w:val="ListParagraph"/>
        <w:numPr>
          <w:ilvl w:val="0"/>
          <w:numId w:val="3"/>
        </w:numPr>
        <w:rPr>
          <w:rFonts w:ascii="Calibri" w:hAnsi="Calibri" w:cs="Calibri"/>
          <w:color w:val="262626" w:themeColor="text1" w:themeTint="D9"/>
          <w:sz w:val="23"/>
          <w:szCs w:val="23"/>
        </w:rPr>
      </w:pPr>
      <w:r w:rsidRPr="002E4621">
        <w:rPr>
          <w:rFonts w:ascii="Calibri" w:hAnsi="Calibri" w:cs="Calibri"/>
          <w:color w:val="262626" w:themeColor="text1" w:themeTint="D9"/>
          <w:sz w:val="23"/>
          <w:szCs w:val="23"/>
        </w:rPr>
        <w:t xml:space="preserve">Engaged </w:t>
      </w:r>
      <w:r w:rsidR="00AB2B5D" w:rsidRPr="002E4621">
        <w:rPr>
          <w:rFonts w:ascii="Calibri" w:hAnsi="Calibri" w:cs="Calibri"/>
          <w:color w:val="262626" w:themeColor="text1" w:themeTint="D9"/>
          <w:sz w:val="23"/>
          <w:szCs w:val="23"/>
        </w:rPr>
        <w:t xml:space="preserve">large audiences, reaching </w:t>
      </w:r>
      <w:r w:rsidR="007D4737" w:rsidRPr="002E4621">
        <w:rPr>
          <w:rFonts w:ascii="Calibri" w:hAnsi="Calibri" w:cs="Calibri"/>
          <w:color w:val="262626" w:themeColor="text1" w:themeTint="D9"/>
          <w:sz w:val="23"/>
          <w:szCs w:val="23"/>
        </w:rPr>
        <w:t>8</w:t>
      </w:r>
      <w:r w:rsidR="00AB2B5D" w:rsidRPr="002E4621">
        <w:rPr>
          <w:rFonts w:ascii="Calibri" w:hAnsi="Calibri" w:cs="Calibri"/>
          <w:color w:val="262626" w:themeColor="text1" w:themeTint="D9"/>
          <w:sz w:val="23"/>
          <w:szCs w:val="23"/>
        </w:rPr>
        <w:t xml:space="preserve">0+ persons per hour </w:t>
      </w:r>
      <w:r w:rsidR="005E6F45" w:rsidRPr="002E4621">
        <w:rPr>
          <w:rFonts w:ascii="Calibri" w:hAnsi="Calibri" w:cs="Calibri"/>
          <w:color w:val="262626" w:themeColor="text1" w:themeTint="D9"/>
          <w:sz w:val="23"/>
          <w:szCs w:val="23"/>
        </w:rPr>
        <w:t>regularly</w:t>
      </w:r>
      <w:r w:rsidR="00356A76" w:rsidRPr="002E4621">
        <w:rPr>
          <w:rFonts w:ascii="Calibri" w:hAnsi="Calibri" w:cs="Calibri"/>
          <w:color w:val="262626" w:themeColor="text1" w:themeTint="D9"/>
          <w:sz w:val="23"/>
          <w:szCs w:val="23"/>
        </w:rPr>
        <w:t>.</w:t>
      </w:r>
    </w:p>
    <w:p w14:paraId="6D69F89C" w14:textId="7F38E9EE" w:rsidR="00AE0556" w:rsidRPr="000C6405" w:rsidRDefault="00AE0556" w:rsidP="00AE0556">
      <w:pPr>
        <w:pStyle w:val="Heading2"/>
        <w:ind w:left="284"/>
        <w:contextualSpacing w:val="0"/>
        <w:rPr>
          <w:rFonts w:ascii="Calibri" w:hAnsi="Calibri" w:cs="Calibri"/>
          <w:color w:val="7C7C7C" w:themeColor="background2" w:themeShade="80"/>
          <w:sz w:val="22"/>
          <w:szCs w:val="24"/>
        </w:rPr>
      </w:pPr>
      <w:r w:rsidRPr="000C6405">
        <w:rPr>
          <w:rFonts w:ascii="Calibri" w:hAnsi="Calibri" w:cs="Calibri"/>
          <w:b w:val="0"/>
          <w:bCs/>
          <w:caps w:val="0"/>
          <w:color w:val="7C7C7C" w:themeColor="background2" w:themeShade="80"/>
        </w:rPr>
        <w:t>JUL</w:t>
      </w:r>
      <w:r w:rsidR="00840C05">
        <w:rPr>
          <w:rFonts w:ascii="Calibri" w:hAnsi="Calibri" w:cs="Calibri"/>
          <w:b w:val="0"/>
          <w:bCs/>
          <w:caps w:val="0"/>
          <w:color w:val="7C7C7C" w:themeColor="background2" w:themeShade="80"/>
        </w:rPr>
        <w:t>Y</w:t>
      </w:r>
      <w:r w:rsidRPr="000C6405">
        <w:rPr>
          <w:rFonts w:ascii="Calibri" w:hAnsi="Calibri" w:cs="Calibri"/>
          <w:b w:val="0"/>
          <w:bCs/>
          <w:caps w:val="0"/>
          <w:color w:val="7C7C7C" w:themeColor="background2" w:themeShade="80"/>
        </w:rPr>
        <w:t xml:space="preserve"> 2018 – AUG</w:t>
      </w:r>
      <w:r w:rsidR="00840C05">
        <w:rPr>
          <w:rFonts w:ascii="Calibri" w:hAnsi="Calibri" w:cs="Calibri"/>
          <w:b w:val="0"/>
          <w:bCs/>
          <w:caps w:val="0"/>
          <w:color w:val="7C7C7C" w:themeColor="background2" w:themeShade="80"/>
        </w:rPr>
        <w:t>UST</w:t>
      </w:r>
      <w:r w:rsidRPr="000C6405">
        <w:rPr>
          <w:rFonts w:ascii="Calibri" w:hAnsi="Calibri" w:cs="Calibri"/>
          <w:b w:val="0"/>
          <w:bCs/>
          <w:caps w:val="0"/>
          <w:color w:val="7C7C7C" w:themeColor="background2" w:themeShade="80"/>
        </w:rPr>
        <w:t xml:space="preserve"> 2018 </w:t>
      </w:r>
    </w:p>
    <w:p w14:paraId="15736698" w14:textId="6CCB5CF0" w:rsidR="00AE0556" w:rsidRPr="00095262" w:rsidRDefault="00840C05" w:rsidP="00AE0556">
      <w:pPr>
        <w:pStyle w:val="Heading2"/>
        <w:ind w:left="284"/>
        <w:contextualSpacing w:val="0"/>
        <w:rPr>
          <w:rFonts w:ascii="Calibri" w:hAnsi="Calibri" w:cs="Calibri"/>
          <w:b w:val="0"/>
          <w:bCs/>
          <w:caps w:val="0"/>
        </w:rPr>
      </w:pPr>
      <w:r w:rsidRPr="00562737">
        <w:rPr>
          <w:rFonts w:ascii="Calibri" w:hAnsi="Calibri" w:cs="Calibri"/>
          <w:caps w:val="0"/>
          <w:color w:val="auto"/>
          <w:szCs w:val="24"/>
        </w:rPr>
        <w:t xml:space="preserve">Intern </w:t>
      </w:r>
      <w:r w:rsidR="00AE0556" w:rsidRPr="00562737">
        <w:rPr>
          <w:rFonts w:ascii="Calibri" w:hAnsi="Calibri" w:cs="Calibri"/>
          <w:b w:val="0"/>
          <w:bCs/>
          <w:color w:val="auto"/>
          <w:szCs w:val="24"/>
        </w:rPr>
        <w:t xml:space="preserve">| </w:t>
      </w:r>
      <w:r w:rsidR="00AE0556" w:rsidRPr="004451B8">
        <w:rPr>
          <w:rFonts w:ascii="Calibri" w:hAnsi="Calibri" w:cs="Calibri"/>
          <w:b w:val="0"/>
          <w:bCs/>
          <w:caps w:val="0"/>
        </w:rPr>
        <w:t>University of Alberta: Department of Computing Science</w:t>
      </w:r>
      <w:r w:rsidR="00AE0556">
        <w:rPr>
          <w:rFonts w:ascii="Calibri" w:hAnsi="Calibri" w:cs="Calibri"/>
          <w:b w:val="0"/>
          <w:bCs/>
          <w:caps w:val="0"/>
        </w:rPr>
        <w:tab/>
      </w:r>
      <w:r w:rsidR="00AE0556">
        <w:rPr>
          <w:rFonts w:ascii="Calibri" w:hAnsi="Calibri" w:cs="Calibri"/>
          <w:b w:val="0"/>
          <w:bCs/>
          <w:caps w:val="0"/>
        </w:rPr>
        <w:tab/>
        <w:t xml:space="preserve">                           Edmonton, </w:t>
      </w:r>
      <w:r w:rsidR="00C145E1">
        <w:rPr>
          <w:rFonts w:ascii="Calibri" w:hAnsi="Calibri" w:cs="Calibri"/>
          <w:b w:val="0"/>
          <w:bCs/>
          <w:caps w:val="0"/>
        </w:rPr>
        <w:t>AB</w:t>
      </w:r>
    </w:p>
    <w:p w14:paraId="07339AAE" w14:textId="7C805793" w:rsidR="00AE0556" w:rsidRPr="002E4621" w:rsidRDefault="00B3292D" w:rsidP="00AE0556">
      <w:pPr>
        <w:pStyle w:val="Heading2"/>
        <w:numPr>
          <w:ilvl w:val="0"/>
          <w:numId w:val="5"/>
        </w:numPr>
        <w:rPr>
          <w:rFonts w:ascii="Calibri" w:eastAsiaTheme="minorHAnsi" w:hAnsi="Calibri" w:cs="Calibri"/>
          <w:b w:val="0"/>
          <w:bCs/>
          <w:caps w:val="0"/>
          <w:sz w:val="23"/>
          <w:szCs w:val="23"/>
        </w:rPr>
      </w:pPr>
      <w:r w:rsidRPr="00B3292D">
        <w:rPr>
          <w:rFonts w:ascii="Calibri" w:eastAsiaTheme="minorHAnsi" w:hAnsi="Calibri" w:cs="Calibri"/>
          <w:b w:val="0"/>
          <w:bCs/>
          <w:caps w:val="0"/>
          <w:sz w:val="23"/>
          <w:szCs w:val="23"/>
        </w:rPr>
        <w:t>Collaborated on a 6-week research project to optimize the performance of a program that simulates the board game Hex, mainly through refactoring and rewriting existing code</w:t>
      </w:r>
      <w:r w:rsidR="00AE0556" w:rsidRPr="002E4621">
        <w:rPr>
          <w:rFonts w:ascii="Calibri" w:eastAsiaTheme="minorHAnsi" w:hAnsi="Calibri" w:cs="Calibri"/>
          <w:b w:val="0"/>
          <w:bCs/>
          <w:caps w:val="0"/>
          <w:sz w:val="23"/>
          <w:szCs w:val="23"/>
        </w:rPr>
        <w:t xml:space="preserve">. </w:t>
      </w:r>
    </w:p>
    <w:p w14:paraId="61C1C74C" w14:textId="1A368E29" w:rsidR="00AE0556" w:rsidRPr="002E4621" w:rsidRDefault="007803C2" w:rsidP="00AE0556">
      <w:pPr>
        <w:pStyle w:val="Heading2"/>
        <w:numPr>
          <w:ilvl w:val="0"/>
          <w:numId w:val="5"/>
        </w:numPr>
        <w:rPr>
          <w:rFonts w:ascii="Calibri" w:eastAsiaTheme="minorHAnsi" w:hAnsi="Calibri" w:cs="Calibri"/>
          <w:b w:val="0"/>
          <w:bCs/>
          <w:caps w:val="0"/>
          <w:sz w:val="23"/>
          <w:szCs w:val="23"/>
        </w:rPr>
      </w:pPr>
      <w:r w:rsidRPr="007803C2">
        <w:rPr>
          <w:rFonts w:ascii="Calibri" w:eastAsiaTheme="minorHAnsi" w:hAnsi="Calibri" w:cs="Calibri"/>
          <w:b w:val="0"/>
          <w:bCs/>
          <w:caps w:val="0"/>
          <w:sz w:val="23"/>
          <w:szCs w:val="23"/>
        </w:rPr>
        <w:t>Presented the research findings to a 30+ person audience.</w:t>
      </w:r>
    </w:p>
    <w:p w14:paraId="62079064" w14:textId="772933D6" w:rsidR="00AE0556" w:rsidRDefault="007803C2" w:rsidP="00AE0556">
      <w:pPr>
        <w:pStyle w:val="Heading2"/>
        <w:numPr>
          <w:ilvl w:val="0"/>
          <w:numId w:val="5"/>
        </w:numPr>
        <w:rPr>
          <w:rFonts w:ascii="Calibri" w:eastAsiaTheme="minorHAnsi" w:hAnsi="Calibri" w:cs="Calibri"/>
          <w:b w:val="0"/>
          <w:bCs/>
          <w:caps w:val="0"/>
          <w:sz w:val="23"/>
          <w:szCs w:val="23"/>
        </w:rPr>
      </w:pPr>
      <w:r w:rsidRPr="007803C2">
        <w:rPr>
          <w:rFonts w:ascii="Calibri" w:eastAsiaTheme="minorHAnsi" w:hAnsi="Calibri" w:cs="Calibri"/>
          <w:b w:val="0"/>
          <w:bCs/>
          <w:caps w:val="0"/>
          <w:sz w:val="23"/>
          <w:szCs w:val="23"/>
        </w:rPr>
        <w:t>Completed duties ahead of schedule and took initiative to advise another team</w:t>
      </w:r>
      <w:r w:rsidR="00AE0556" w:rsidRPr="002E4621">
        <w:rPr>
          <w:rFonts w:ascii="Calibri" w:eastAsiaTheme="minorHAnsi" w:hAnsi="Calibri" w:cs="Calibri"/>
          <w:b w:val="0"/>
          <w:bCs/>
          <w:caps w:val="0"/>
          <w:sz w:val="23"/>
          <w:szCs w:val="23"/>
        </w:rPr>
        <w:t>.</w:t>
      </w:r>
    </w:p>
    <w:p w14:paraId="08026AAA" w14:textId="77777777" w:rsidR="004B7E72" w:rsidRPr="00482C76" w:rsidRDefault="004B7E72" w:rsidP="004B7E72">
      <w:pPr>
        <w:pStyle w:val="Heading1"/>
        <w:rPr>
          <w:rFonts w:ascii="Calibri" w:hAnsi="Calibri" w:cs="Calibri"/>
          <w:color w:val="002060"/>
          <w:sz w:val="25"/>
          <w:szCs w:val="25"/>
        </w:rPr>
      </w:pPr>
      <w:r w:rsidRPr="00482C76">
        <w:rPr>
          <w:rFonts w:ascii="Calibri" w:hAnsi="Calibri" w:cs="Calibri"/>
          <w:color w:val="002060"/>
          <w:sz w:val="25"/>
          <w:szCs w:val="25"/>
        </w:rPr>
        <w:t>EDUCATION</w:t>
      </w:r>
    </w:p>
    <w:p w14:paraId="5FC2ADF5" w14:textId="77777777" w:rsidR="004B7E72" w:rsidRPr="00D669E7" w:rsidRDefault="004B7E72" w:rsidP="004B7E72">
      <w:pPr>
        <w:pStyle w:val="Heading2"/>
        <w:ind w:firstLine="142"/>
        <w:contextualSpacing w:val="0"/>
        <w:jc w:val="center"/>
        <w:rPr>
          <w:rFonts w:ascii="Calibri" w:hAnsi="Calibri" w:cs="Calibri"/>
          <w:b w:val="0"/>
          <w:bCs/>
          <w:caps w:val="0"/>
          <w:sz w:val="23"/>
          <w:szCs w:val="23"/>
        </w:rPr>
      </w:pPr>
      <w:r w:rsidRPr="00D669E7">
        <w:rPr>
          <w:rFonts w:ascii="Calibri" w:hAnsi="Calibri" w:cs="Calibri"/>
          <w:caps w:val="0"/>
          <w:color w:val="auto"/>
          <w:sz w:val="23"/>
          <w:szCs w:val="23"/>
        </w:rPr>
        <w:t>Bachelor of Science, Specialization in Computing Science</w:t>
      </w:r>
      <w:r>
        <w:rPr>
          <w:rFonts w:ascii="Calibri" w:hAnsi="Calibri" w:cs="Calibri"/>
          <w:caps w:val="0"/>
          <w:color w:val="auto"/>
          <w:sz w:val="23"/>
          <w:szCs w:val="23"/>
        </w:rPr>
        <w:t xml:space="preserve"> </w:t>
      </w:r>
      <w:r w:rsidRPr="00840C05">
        <w:rPr>
          <w:rFonts w:ascii="Calibri" w:hAnsi="Calibri" w:cs="Calibri"/>
          <w:b w:val="0"/>
          <w:bCs/>
          <w:caps w:val="0"/>
          <w:color w:val="auto"/>
          <w:sz w:val="23"/>
          <w:szCs w:val="23"/>
        </w:rPr>
        <w:t>|</w:t>
      </w:r>
      <w:r w:rsidRPr="00D669E7">
        <w:rPr>
          <w:rFonts w:ascii="Calibri" w:hAnsi="Calibri" w:cs="Calibri"/>
          <w:caps w:val="0"/>
          <w:color w:val="auto"/>
          <w:sz w:val="23"/>
          <w:szCs w:val="23"/>
        </w:rPr>
        <w:t xml:space="preserve"> </w:t>
      </w:r>
      <w:r w:rsidRPr="004C503A">
        <w:rPr>
          <w:rFonts w:ascii="Calibri" w:hAnsi="Calibri" w:cs="Calibri"/>
          <w:b w:val="0"/>
          <w:bCs/>
          <w:caps w:val="0"/>
          <w:color w:val="000000" w:themeColor="text1"/>
          <w:sz w:val="23"/>
          <w:szCs w:val="23"/>
        </w:rPr>
        <w:t>University of Alberta</w:t>
      </w:r>
      <w:r>
        <w:rPr>
          <w:rFonts w:ascii="Calibri" w:hAnsi="Calibri" w:cs="Calibri"/>
          <w:b w:val="0"/>
          <w:bCs/>
          <w:caps w:val="0"/>
          <w:color w:val="000000" w:themeColor="text1"/>
          <w:sz w:val="23"/>
          <w:szCs w:val="23"/>
        </w:rPr>
        <w:t>, Edmonton, AB |</w:t>
      </w:r>
      <w:r w:rsidRPr="004C503A">
        <w:rPr>
          <w:rFonts w:ascii="Calibri" w:hAnsi="Calibri" w:cs="Calibri"/>
          <w:b w:val="0"/>
          <w:bCs/>
          <w:caps w:val="0"/>
          <w:sz w:val="23"/>
          <w:szCs w:val="23"/>
        </w:rPr>
        <w:t xml:space="preserve"> </w:t>
      </w:r>
      <w:r w:rsidRPr="00F13B1E">
        <w:rPr>
          <w:rFonts w:ascii="Calibri" w:hAnsi="Calibri" w:cs="Calibri"/>
          <w:b w:val="0"/>
          <w:caps w:val="0"/>
          <w:color w:val="auto"/>
          <w:sz w:val="23"/>
          <w:szCs w:val="23"/>
        </w:rPr>
        <w:t>2020 - 2024</w:t>
      </w:r>
    </w:p>
    <w:p w14:paraId="6CA9E165" w14:textId="77777777" w:rsidR="004B7E72" w:rsidRPr="00482C76" w:rsidRDefault="004B7E72" w:rsidP="004B7E72">
      <w:pPr>
        <w:pStyle w:val="Heading1"/>
        <w:rPr>
          <w:rFonts w:ascii="Calibri" w:hAnsi="Calibri"/>
          <w:color w:val="002060"/>
          <w:sz w:val="25"/>
          <w:szCs w:val="25"/>
        </w:rPr>
      </w:pPr>
      <w:r w:rsidRPr="00482C76">
        <w:rPr>
          <w:rFonts w:ascii="Calibri" w:hAnsi="Calibri"/>
          <w:color w:val="002060"/>
          <w:sz w:val="25"/>
          <w:szCs w:val="25"/>
        </w:rPr>
        <w:t>PROJECTS</w:t>
      </w:r>
    </w:p>
    <w:p w14:paraId="4C38C5D1" w14:textId="77777777" w:rsidR="004B7E72" w:rsidRDefault="004B7E72" w:rsidP="004B7E72">
      <w:pPr>
        <w:keepNext/>
        <w:keepLines/>
        <w:spacing w:before="60" w:after="40"/>
        <w:ind w:left="284"/>
        <w:outlineLvl w:val="1"/>
        <w:rPr>
          <w:rFonts w:ascii="Calibri" w:eastAsiaTheme="majorEastAsia" w:hAnsi="Calibri" w:cs="Calibri"/>
          <w:bCs/>
          <w:color w:val="3399FF"/>
          <w:sz w:val="24"/>
          <w:szCs w:val="26"/>
        </w:rPr>
      </w:pPr>
      <w:r w:rsidRPr="00347ADF">
        <w:rPr>
          <w:rFonts w:ascii="Calibri" w:eastAsiaTheme="majorEastAsia" w:hAnsi="Calibri" w:cs="Calibri"/>
          <w:b/>
          <w:color w:val="auto"/>
          <w:sz w:val="24"/>
          <w:szCs w:val="24"/>
        </w:rPr>
        <w:t>Autonomous Robot Driving Using Robot Operating System (R</w:t>
      </w:r>
      <w:r>
        <w:rPr>
          <w:rFonts w:ascii="Calibri" w:eastAsiaTheme="majorEastAsia" w:hAnsi="Calibri" w:cs="Calibri"/>
          <w:b/>
          <w:color w:val="auto"/>
          <w:sz w:val="24"/>
          <w:szCs w:val="24"/>
        </w:rPr>
        <w:t>OS</w:t>
      </w:r>
      <w:r w:rsidRPr="00347ADF">
        <w:rPr>
          <w:rFonts w:ascii="Calibri" w:eastAsiaTheme="majorEastAsia" w:hAnsi="Calibri" w:cs="Calibri"/>
          <w:b/>
          <w:color w:val="auto"/>
          <w:sz w:val="24"/>
          <w:szCs w:val="24"/>
        </w:rPr>
        <w:t xml:space="preserve">) </w:t>
      </w:r>
      <w:r w:rsidRPr="00347ADF">
        <w:rPr>
          <w:rFonts w:ascii="Calibri" w:eastAsiaTheme="majorEastAsia" w:hAnsi="Calibri" w:cs="Calibri"/>
          <w:bCs/>
          <w:caps/>
          <w:color w:val="auto"/>
          <w:sz w:val="24"/>
          <w:szCs w:val="24"/>
        </w:rPr>
        <w:t xml:space="preserve">| </w:t>
      </w:r>
      <w:hyperlink r:id="rId15" w:history="1">
        <w:r w:rsidRPr="00347ADF">
          <w:rPr>
            <w:rFonts w:ascii="Calibri" w:eastAsiaTheme="minorHAnsi" w:hAnsi="Calibri" w:cs="Calibri"/>
            <w:bCs/>
            <w:color w:val="3399FF"/>
            <w:sz w:val="23"/>
            <w:szCs w:val="23"/>
            <w:u w:val="single"/>
          </w:rPr>
          <w:t>Project Link</w:t>
        </w:r>
      </w:hyperlink>
      <w:r w:rsidRPr="00347ADF">
        <w:rPr>
          <w:rFonts w:ascii="Calibri" w:eastAsiaTheme="minorHAnsi" w:hAnsi="Calibri" w:cs="Calibri"/>
          <w:bCs/>
          <w:color w:val="3399FF"/>
          <w:sz w:val="23"/>
          <w:szCs w:val="23"/>
        </w:rPr>
        <w:t xml:space="preserve">  </w:t>
      </w:r>
    </w:p>
    <w:p w14:paraId="3909D2F2" w14:textId="77777777" w:rsidR="004B7E72" w:rsidRDefault="004B7E72" w:rsidP="004B7E72">
      <w:pPr>
        <w:pStyle w:val="Heading2"/>
        <w:numPr>
          <w:ilvl w:val="0"/>
          <w:numId w:val="5"/>
        </w:numPr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</w:pPr>
      <w:r w:rsidRPr="00C24622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>Developed ROS packages to enable a robot (Duckiebot) to autonomously navigate miniature roads using image processing to drive parallel to yellow road lines</w:t>
      </w:r>
      <w:r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>.</w:t>
      </w:r>
    </w:p>
    <w:p w14:paraId="783932B5" w14:textId="77777777" w:rsidR="005D339E" w:rsidRPr="005D339E" w:rsidRDefault="005D339E" w:rsidP="005D339E">
      <w:pPr>
        <w:pStyle w:val="Heading2"/>
        <w:numPr>
          <w:ilvl w:val="0"/>
          <w:numId w:val="5"/>
        </w:numPr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</w:pPr>
      <w:r w:rsidRPr="00560F98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>Trained a TensorFlow-based deep learning model (detectron2) on a custom dataset of images to detect rubber ducks and other Duckiebots and avoid collision</w:t>
      </w:r>
      <w:r w:rsidRPr="00C24622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>.</w:t>
      </w:r>
    </w:p>
    <w:p w14:paraId="6EE48DD1" w14:textId="77777777" w:rsidR="004B7E72" w:rsidRPr="004B7E72" w:rsidRDefault="004B7E72" w:rsidP="004B7E72"/>
    <w:p w14:paraId="0CF6EDF3" w14:textId="77777777" w:rsidR="004B7E72" w:rsidRDefault="004B7E72" w:rsidP="00046CCD">
      <w:pPr>
        <w:pStyle w:val="Heading1"/>
        <w:rPr>
          <w:rFonts w:ascii="Calibri" w:hAnsi="Calibri"/>
          <w:color w:val="002060"/>
          <w:sz w:val="25"/>
          <w:szCs w:val="25"/>
        </w:rPr>
      </w:pPr>
    </w:p>
    <w:p w14:paraId="6DB6034F" w14:textId="4DC815E6" w:rsidR="00025016" w:rsidRPr="00E959D9" w:rsidRDefault="00840C05" w:rsidP="00025016">
      <w:pPr>
        <w:pStyle w:val="Heading2"/>
        <w:ind w:left="284"/>
        <w:contextualSpacing w:val="0"/>
        <w:rPr>
          <w:rFonts w:ascii="Calibri" w:hAnsi="Calibri" w:cs="Calibri"/>
          <w:b w:val="0"/>
          <w:bCs/>
          <w:caps w:val="0"/>
          <w:szCs w:val="24"/>
        </w:rPr>
      </w:pPr>
      <w:r>
        <w:rPr>
          <w:rFonts w:ascii="Calibri" w:hAnsi="Calibri" w:cs="Calibri"/>
          <w:caps w:val="0"/>
          <w:color w:val="auto"/>
          <w:szCs w:val="24"/>
        </w:rPr>
        <w:t>Django Backend</w:t>
      </w:r>
      <w:r w:rsidRPr="00F35A3C">
        <w:rPr>
          <w:rFonts w:ascii="Calibri" w:hAnsi="Calibri" w:cs="Calibri"/>
          <w:caps w:val="0"/>
          <w:color w:val="auto"/>
          <w:szCs w:val="24"/>
        </w:rPr>
        <w:t xml:space="preserve"> Developer </w:t>
      </w:r>
      <w:r w:rsidR="00025016" w:rsidRPr="00F35A3C">
        <w:rPr>
          <w:rFonts w:ascii="Calibri" w:hAnsi="Calibri" w:cs="Calibri"/>
          <w:b w:val="0"/>
          <w:bCs/>
          <w:color w:val="auto"/>
          <w:szCs w:val="24"/>
        </w:rPr>
        <w:t xml:space="preserve">| </w:t>
      </w:r>
      <w:hyperlink r:id="rId16" w:history="1">
        <w:r w:rsidR="00025016" w:rsidRPr="00735A31">
          <w:rPr>
            <w:rStyle w:val="Hyperlink"/>
            <w:rFonts w:ascii="Calibri" w:eastAsiaTheme="minorHAnsi" w:hAnsi="Calibri" w:cs="Calibri"/>
            <w:b w:val="0"/>
            <w:bCs/>
            <w:caps w:val="0"/>
            <w:color w:val="3399FF"/>
            <w:sz w:val="23"/>
            <w:szCs w:val="23"/>
          </w:rPr>
          <w:t>Project Link</w:t>
        </w:r>
      </w:hyperlink>
    </w:p>
    <w:p w14:paraId="7AA9F11F" w14:textId="77777777" w:rsidR="00025016" w:rsidRPr="003E1765" w:rsidRDefault="00025016" w:rsidP="00025016">
      <w:pPr>
        <w:pStyle w:val="Heading2"/>
        <w:numPr>
          <w:ilvl w:val="0"/>
          <w:numId w:val="5"/>
        </w:numPr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</w:pPr>
      <w:r w:rsidRPr="0012633E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 xml:space="preserve">Contributed to a team of 5 </w:t>
      </w:r>
      <w:r w:rsidRPr="003E1765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 xml:space="preserve">to </w:t>
      </w:r>
      <w:r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>develop</w:t>
      </w:r>
      <w:r w:rsidRPr="003E1765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 xml:space="preserve"> a blogging/social network platform web app that is linked with other teams’ unique APIs and can aggregate activity from their web servers. </w:t>
      </w:r>
    </w:p>
    <w:p w14:paraId="6494232D" w14:textId="77777777" w:rsidR="00025016" w:rsidRPr="00B31B2C" w:rsidRDefault="00025016" w:rsidP="00025016">
      <w:pPr>
        <w:pStyle w:val="Heading2"/>
        <w:numPr>
          <w:ilvl w:val="0"/>
          <w:numId w:val="5"/>
        </w:numPr>
        <w:rPr>
          <w:rFonts w:ascii="Calibri" w:hAnsi="Calibri" w:cs="Calibri"/>
          <w:b w:val="0"/>
          <w:bCs/>
          <w:caps w:val="0"/>
          <w:color w:val="auto"/>
          <w:sz w:val="23"/>
          <w:szCs w:val="23"/>
        </w:rPr>
      </w:pPr>
      <w:r w:rsidRPr="00B31B2C">
        <w:rPr>
          <w:rFonts w:ascii="Calibri" w:hAnsi="Calibri" w:cs="Calibri"/>
          <w:b w:val="0"/>
          <w:bCs/>
          <w:caps w:val="0"/>
          <w:color w:val="auto"/>
          <w:sz w:val="23"/>
          <w:szCs w:val="23"/>
        </w:rPr>
        <w:t>Built the app's backend, integrated APIs, and wrote unit tests in Django.</w:t>
      </w:r>
    </w:p>
    <w:p w14:paraId="3F6CCF94" w14:textId="185E4D21" w:rsidR="00553C55" w:rsidRPr="00E55971" w:rsidRDefault="00840C05" w:rsidP="00553C55">
      <w:pPr>
        <w:pStyle w:val="Heading2"/>
        <w:ind w:left="284"/>
        <w:contextualSpacing w:val="0"/>
        <w:rPr>
          <w:rFonts w:ascii="Calibri" w:hAnsi="Calibri" w:cs="Calibri"/>
          <w:b w:val="0"/>
          <w:bCs/>
          <w:caps w:val="0"/>
        </w:rPr>
      </w:pPr>
      <w:r w:rsidRPr="00746C7F">
        <w:rPr>
          <w:rFonts w:ascii="Calibri" w:hAnsi="Calibri" w:cs="Calibri"/>
          <w:caps w:val="0"/>
          <w:color w:val="auto"/>
          <w:szCs w:val="24"/>
        </w:rPr>
        <w:t>Linear Regression, Neural Network</w:t>
      </w:r>
      <w:r>
        <w:rPr>
          <w:rFonts w:ascii="Calibri" w:hAnsi="Calibri" w:cs="Calibri"/>
          <w:caps w:val="0"/>
          <w:color w:val="auto"/>
          <w:szCs w:val="24"/>
        </w:rPr>
        <w:t>s</w:t>
      </w:r>
      <w:r w:rsidRPr="00746C7F">
        <w:rPr>
          <w:rFonts w:ascii="Calibri" w:hAnsi="Calibri" w:cs="Calibri"/>
          <w:caps w:val="0"/>
          <w:color w:val="auto"/>
          <w:szCs w:val="24"/>
        </w:rPr>
        <w:t xml:space="preserve"> </w:t>
      </w:r>
      <w:r>
        <w:rPr>
          <w:rFonts w:ascii="Calibri" w:hAnsi="Calibri" w:cs="Calibri"/>
          <w:caps w:val="0"/>
          <w:color w:val="auto"/>
          <w:szCs w:val="24"/>
        </w:rPr>
        <w:t>a</w:t>
      </w:r>
      <w:r w:rsidRPr="00746C7F">
        <w:rPr>
          <w:rFonts w:ascii="Calibri" w:hAnsi="Calibri" w:cs="Calibri"/>
          <w:caps w:val="0"/>
          <w:color w:val="auto"/>
          <w:szCs w:val="24"/>
        </w:rPr>
        <w:t>nd S</w:t>
      </w:r>
      <w:r>
        <w:rPr>
          <w:rFonts w:ascii="Calibri" w:hAnsi="Calibri" w:cs="Calibri"/>
          <w:caps w:val="0"/>
          <w:color w:val="auto"/>
          <w:szCs w:val="24"/>
        </w:rPr>
        <w:t>VM</w:t>
      </w:r>
      <w:r w:rsidRPr="00746C7F">
        <w:rPr>
          <w:rFonts w:ascii="Calibri" w:hAnsi="Calibri" w:cs="Calibri"/>
          <w:caps w:val="0"/>
          <w:color w:val="auto"/>
          <w:szCs w:val="24"/>
        </w:rPr>
        <w:t xml:space="preserve"> </w:t>
      </w:r>
      <w:r w:rsidR="001D6CDD">
        <w:rPr>
          <w:rFonts w:ascii="Calibri" w:hAnsi="Calibri" w:cs="Calibri"/>
          <w:caps w:val="0"/>
          <w:color w:val="auto"/>
          <w:szCs w:val="24"/>
        </w:rPr>
        <w:t>t</w:t>
      </w:r>
      <w:r w:rsidRPr="00746C7F">
        <w:rPr>
          <w:rFonts w:ascii="Calibri" w:hAnsi="Calibri" w:cs="Calibri"/>
          <w:caps w:val="0"/>
          <w:color w:val="auto"/>
          <w:szCs w:val="24"/>
        </w:rPr>
        <w:t>o Predict Edmonton’s Weather</w:t>
      </w:r>
      <w:r>
        <w:rPr>
          <w:rFonts w:ascii="Calibri" w:hAnsi="Calibri" w:cs="Calibri"/>
          <w:b w:val="0"/>
          <w:bCs/>
          <w:caps w:val="0"/>
          <w:color w:val="auto"/>
          <w:szCs w:val="24"/>
        </w:rPr>
        <w:t xml:space="preserve"> </w:t>
      </w:r>
      <w:r w:rsidR="00553C55" w:rsidRPr="00562737">
        <w:rPr>
          <w:rFonts w:ascii="Calibri" w:hAnsi="Calibri" w:cs="Calibri"/>
          <w:b w:val="0"/>
          <w:bCs/>
          <w:color w:val="auto"/>
          <w:szCs w:val="24"/>
        </w:rPr>
        <w:t xml:space="preserve">| </w:t>
      </w:r>
      <w:hyperlink r:id="rId17" w:history="1">
        <w:r w:rsidR="00553C55" w:rsidRPr="00735A31">
          <w:rPr>
            <w:rStyle w:val="Hyperlink"/>
            <w:rFonts w:ascii="Calibri" w:eastAsiaTheme="minorHAnsi" w:hAnsi="Calibri" w:cs="Calibri"/>
            <w:b w:val="0"/>
            <w:bCs/>
            <w:caps w:val="0"/>
            <w:color w:val="3399FF"/>
            <w:sz w:val="23"/>
            <w:szCs w:val="23"/>
          </w:rPr>
          <w:t>Project Link</w:t>
        </w:r>
      </w:hyperlink>
      <w:r w:rsidR="00553C55" w:rsidRPr="00766E48">
        <w:rPr>
          <w:rFonts w:ascii="Calibri" w:eastAsiaTheme="minorHAnsi" w:hAnsi="Calibri" w:cs="Calibri"/>
          <w:b w:val="0"/>
          <w:bCs/>
          <w:caps w:val="0"/>
          <w:color w:val="3399FF"/>
          <w:sz w:val="23"/>
          <w:szCs w:val="23"/>
        </w:rPr>
        <w:t xml:space="preserve">  </w:t>
      </w:r>
    </w:p>
    <w:p w14:paraId="4C643B5A" w14:textId="77777777" w:rsidR="00553C55" w:rsidRPr="003E1765" w:rsidRDefault="00553C55" w:rsidP="00553C55">
      <w:pPr>
        <w:pStyle w:val="Heading2"/>
        <w:numPr>
          <w:ilvl w:val="0"/>
          <w:numId w:val="5"/>
        </w:numPr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</w:pPr>
      <w:r w:rsidRPr="003E1765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>Implemented linear regression, neural networks, support vector machine (SVM)</w:t>
      </w:r>
      <w:r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 xml:space="preserve"> algorithms</w:t>
      </w:r>
      <w:r w:rsidRPr="003E1765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 xml:space="preserve"> to predict temperature and precipitation</w:t>
      </w:r>
      <w:r w:rsidRPr="007A70B1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 xml:space="preserve"> using Edmonton's daily weather dataset.</w:t>
      </w:r>
    </w:p>
    <w:p w14:paraId="55407A27" w14:textId="031DA94A" w:rsidR="006A12B8" w:rsidRPr="00E55971" w:rsidRDefault="00840C05" w:rsidP="006A12B8">
      <w:pPr>
        <w:pStyle w:val="Heading2"/>
        <w:ind w:left="284"/>
        <w:contextualSpacing w:val="0"/>
        <w:rPr>
          <w:rFonts w:ascii="Calibri" w:hAnsi="Calibri" w:cs="Calibri"/>
          <w:b w:val="0"/>
          <w:bCs/>
          <w:caps w:val="0"/>
        </w:rPr>
      </w:pPr>
      <w:r w:rsidRPr="00C303CF">
        <w:rPr>
          <w:rFonts w:ascii="Calibri" w:hAnsi="Calibri" w:cs="Calibri"/>
          <w:caps w:val="0"/>
          <w:color w:val="auto"/>
          <w:szCs w:val="24"/>
        </w:rPr>
        <w:t xml:space="preserve">Semantic Image Segmentation </w:t>
      </w:r>
      <w:r>
        <w:rPr>
          <w:rFonts w:ascii="Calibri" w:hAnsi="Calibri" w:cs="Calibri"/>
          <w:caps w:val="0"/>
          <w:color w:val="auto"/>
          <w:szCs w:val="24"/>
        </w:rPr>
        <w:t>o</w:t>
      </w:r>
      <w:r w:rsidRPr="00C303CF">
        <w:rPr>
          <w:rFonts w:ascii="Calibri" w:hAnsi="Calibri" w:cs="Calibri"/>
          <w:caps w:val="0"/>
          <w:color w:val="auto"/>
          <w:szCs w:val="24"/>
        </w:rPr>
        <w:t>n MNISTDD-RGB</w:t>
      </w:r>
      <w:r>
        <w:rPr>
          <w:rFonts w:ascii="Calibri" w:hAnsi="Calibri" w:cs="Calibri"/>
          <w:caps w:val="0"/>
          <w:color w:val="auto"/>
          <w:szCs w:val="24"/>
        </w:rPr>
        <w:t xml:space="preserve"> </w:t>
      </w:r>
      <w:r w:rsidR="006A12B8" w:rsidRPr="00562737">
        <w:rPr>
          <w:rFonts w:ascii="Calibri" w:hAnsi="Calibri" w:cs="Calibri"/>
          <w:b w:val="0"/>
          <w:bCs/>
          <w:color w:val="auto"/>
          <w:szCs w:val="24"/>
        </w:rPr>
        <w:t xml:space="preserve">| </w:t>
      </w:r>
      <w:hyperlink r:id="rId18" w:history="1">
        <w:r w:rsidR="006A12B8" w:rsidRPr="00E55971">
          <w:rPr>
            <w:rStyle w:val="Hyperlink"/>
            <w:rFonts w:ascii="Calibri" w:eastAsiaTheme="minorHAnsi" w:hAnsi="Calibri" w:cs="Calibri"/>
            <w:b w:val="0"/>
            <w:bCs/>
            <w:caps w:val="0"/>
            <w:color w:val="3399FF"/>
            <w:sz w:val="23"/>
            <w:szCs w:val="23"/>
          </w:rPr>
          <w:t>Project Link</w:t>
        </w:r>
      </w:hyperlink>
      <w:r w:rsidR="006A12B8">
        <w:rPr>
          <w:rFonts w:ascii="Calibri" w:hAnsi="Calibri" w:cs="Calibri"/>
          <w:b w:val="0"/>
          <w:bCs/>
          <w:caps w:val="0"/>
        </w:rPr>
        <w:t xml:space="preserve"> </w:t>
      </w:r>
      <w:r w:rsidR="006A12B8">
        <w:rPr>
          <w:rFonts w:ascii="Calibri" w:hAnsi="Calibri" w:cs="Calibri"/>
          <w:b w:val="0"/>
          <w:bCs/>
          <w:caps w:val="0"/>
        </w:rPr>
        <w:tab/>
      </w:r>
      <w:r w:rsidR="006A12B8">
        <w:rPr>
          <w:rFonts w:ascii="Calibri" w:hAnsi="Calibri" w:cs="Calibri"/>
          <w:b w:val="0"/>
          <w:bCs/>
          <w:caps w:val="0"/>
        </w:rPr>
        <w:tab/>
      </w:r>
      <w:r w:rsidR="006A12B8">
        <w:rPr>
          <w:rFonts w:ascii="Calibri" w:hAnsi="Calibri" w:cs="Calibri"/>
          <w:b w:val="0"/>
          <w:bCs/>
          <w:caps w:val="0"/>
        </w:rPr>
        <w:tab/>
      </w:r>
      <w:r w:rsidR="006A12B8">
        <w:rPr>
          <w:rFonts w:ascii="Calibri" w:hAnsi="Calibri" w:cs="Calibri"/>
          <w:b w:val="0"/>
          <w:bCs/>
          <w:caps w:val="0"/>
        </w:rPr>
        <w:tab/>
      </w:r>
    </w:p>
    <w:p w14:paraId="259B0668" w14:textId="77777777" w:rsidR="006A12B8" w:rsidRPr="003E1765" w:rsidRDefault="006A12B8" w:rsidP="006A12B8">
      <w:pPr>
        <w:pStyle w:val="Heading2"/>
        <w:numPr>
          <w:ilvl w:val="0"/>
          <w:numId w:val="5"/>
        </w:numPr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</w:pPr>
      <w:r w:rsidRPr="003E1765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>Customized a U-Net model for image segmentation on the MNIST Double Digits RGB dataset and achieved 86% accuracy.</w:t>
      </w:r>
    </w:p>
    <w:p w14:paraId="46324397" w14:textId="3DAD38B7" w:rsidR="00B72DA8" w:rsidRPr="009E04EC" w:rsidRDefault="00840C05" w:rsidP="003C2F89">
      <w:pPr>
        <w:pStyle w:val="Heading2"/>
        <w:ind w:left="284"/>
        <w:rPr>
          <w:rFonts w:ascii="Calibri" w:hAnsi="Calibri" w:cs="Calibri"/>
          <w:b w:val="0"/>
          <w:bCs/>
          <w:caps w:val="0"/>
          <w:szCs w:val="24"/>
        </w:rPr>
      </w:pPr>
      <w:r w:rsidRPr="009E04EC">
        <w:rPr>
          <w:rFonts w:ascii="Calibri" w:hAnsi="Calibri" w:cs="Calibri"/>
          <w:caps w:val="0"/>
          <w:color w:val="auto"/>
          <w:szCs w:val="24"/>
        </w:rPr>
        <w:t xml:space="preserve">Android Developer </w:t>
      </w:r>
      <w:r w:rsidR="00B72DA8" w:rsidRPr="009E04EC">
        <w:rPr>
          <w:rFonts w:ascii="Calibri" w:hAnsi="Calibri" w:cs="Calibri"/>
          <w:b w:val="0"/>
          <w:bCs/>
          <w:color w:val="auto"/>
          <w:szCs w:val="24"/>
        </w:rPr>
        <w:t xml:space="preserve">| </w:t>
      </w:r>
      <w:hyperlink r:id="rId19" w:history="1">
        <w:r w:rsidR="00B72DA8" w:rsidRPr="009E04EC">
          <w:rPr>
            <w:rStyle w:val="Hyperlink"/>
            <w:rFonts w:ascii="Calibri" w:eastAsiaTheme="minorHAnsi" w:hAnsi="Calibri" w:cs="Calibri"/>
            <w:b w:val="0"/>
            <w:bCs/>
            <w:caps w:val="0"/>
            <w:color w:val="3399FF"/>
            <w:sz w:val="23"/>
            <w:szCs w:val="23"/>
          </w:rPr>
          <w:t>Project Link</w:t>
        </w:r>
      </w:hyperlink>
      <w:r w:rsidR="00B72DA8" w:rsidRPr="009E04EC">
        <w:rPr>
          <w:rFonts w:ascii="Calibri" w:eastAsiaTheme="minorHAnsi" w:hAnsi="Calibri" w:cs="Calibri"/>
          <w:b w:val="0"/>
          <w:bCs/>
          <w:caps w:val="0"/>
          <w:color w:val="3399FF"/>
          <w:sz w:val="23"/>
          <w:szCs w:val="23"/>
        </w:rPr>
        <w:t xml:space="preserve"> </w:t>
      </w:r>
    </w:p>
    <w:p w14:paraId="1157CACE" w14:textId="77777777" w:rsidR="00B72DA8" w:rsidRPr="003E1765" w:rsidRDefault="00B72DA8" w:rsidP="00B72DA8">
      <w:pPr>
        <w:pStyle w:val="Heading2"/>
        <w:numPr>
          <w:ilvl w:val="0"/>
          <w:numId w:val="5"/>
        </w:numPr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</w:pPr>
      <w:r w:rsidRPr="004C3207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 xml:space="preserve">Collaborated </w:t>
      </w:r>
      <w:r w:rsidRPr="003E1765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>in a team to create a social media</w:t>
      </w:r>
      <w:r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 xml:space="preserve"> Android</w:t>
      </w:r>
      <w:r w:rsidRPr="003E1765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 xml:space="preserve"> app using Java, XML and Cloud Firestore.</w:t>
      </w:r>
    </w:p>
    <w:p w14:paraId="700BF73B" w14:textId="77777777" w:rsidR="00B72DA8" w:rsidRPr="003E1765" w:rsidRDefault="00B72DA8" w:rsidP="00B72DA8">
      <w:pPr>
        <w:pStyle w:val="Heading2"/>
        <w:numPr>
          <w:ilvl w:val="0"/>
          <w:numId w:val="5"/>
        </w:numPr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</w:pPr>
      <w:r w:rsidRPr="003E1765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>Implemented a map</w:t>
      </w:r>
      <w:r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 xml:space="preserve"> </w:t>
      </w:r>
      <w:r w:rsidRPr="003E1765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>to share a post’s location, with address search and selection using Geolocation API.</w:t>
      </w:r>
    </w:p>
    <w:p w14:paraId="16188DB2" w14:textId="77777777" w:rsidR="00B72DA8" w:rsidRPr="003E1765" w:rsidRDefault="00B72DA8" w:rsidP="00B72DA8">
      <w:pPr>
        <w:pStyle w:val="Heading2"/>
        <w:numPr>
          <w:ilvl w:val="0"/>
          <w:numId w:val="5"/>
        </w:numPr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</w:pPr>
      <w:r w:rsidRPr="00CD4668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>Employed JUnit for unit testing to enhance code quality</w:t>
      </w:r>
      <w:r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 xml:space="preserve"> and prevent bugs</w:t>
      </w:r>
      <w:r w:rsidRPr="00CD4668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>.</w:t>
      </w:r>
    </w:p>
    <w:p w14:paraId="5362A96B" w14:textId="3D9C1C05" w:rsidR="002073E2" w:rsidRPr="00482C76" w:rsidRDefault="002073E2" w:rsidP="002073E2">
      <w:pPr>
        <w:pStyle w:val="Heading1"/>
        <w:ind w:hanging="111"/>
        <w:rPr>
          <w:rFonts w:ascii="Calibri" w:hAnsi="Calibri"/>
          <w:color w:val="002060"/>
          <w:sz w:val="25"/>
          <w:szCs w:val="25"/>
        </w:rPr>
      </w:pPr>
      <w:r w:rsidRPr="00482C76">
        <w:rPr>
          <w:rFonts w:ascii="Calibri" w:hAnsi="Calibri"/>
          <w:color w:val="002060"/>
          <w:sz w:val="25"/>
          <w:szCs w:val="25"/>
        </w:rPr>
        <w:t>SKILLS</w:t>
      </w:r>
    </w:p>
    <w:p w14:paraId="0B0A5C52" w14:textId="4B7CBB1F" w:rsidR="002073E2" w:rsidRPr="00D669E7" w:rsidRDefault="002073E2" w:rsidP="002073E2">
      <w:pPr>
        <w:pStyle w:val="Heading2"/>
        <w:numPr>
          <w:ilvl w:val="0"/>
          <w:numId w:val="5"/>
        </w:numPr>
        <w:ind w:left="453" w:hanging="283"/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</w:pPr>
      <w:r w:rsidRPr="00D669E7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 xml:space="preserve">Languages: Python, C, Java, </w:t>
      </w:r>
      <w:r w:rsidR="004E0F41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 xml:space="preserve">Julia, </w:t>
      </w:r>
      <w:r w:rsidRPr="00D669E7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>JavaScript/ TypeScript, SQL, HTML/CSS, XML</w:t>
      </w:r>
      <w:r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>.</w:t>
      </w:r>
    </w:p>
    <w:p w14:paraId="27845F3A" w14:textId="50126E2A" w:rsidR="002073E2" w:rsidRPr="00D669E7" w:rsidRDefault="002073E2" w:rsidP="002073E2">
      <w:pPr>
        <w:pStyle w:val="Heading2"/>
        <w:numPr>
          <w:ilvl w:val="0"/>
          <w:numId w:val="5"/>
        </w:numPr>
        <w:ind w:left="453" w:hanging="283"/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</w:pPr>
      <w:r w:rsidRPr="00D669E7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 xml:space="preserve">Technologies: React, </w:t>
      </w:r>
      <w:r w:rsidR="00726E15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 xml:space="preserve">Django, </w:t>
      </w:r>
      <w:r w:rsidRPr="00D669E7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>Android, Git, JUnit, Docker</w:t>
      </w:r>
      <w:r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>, NumPy, PyTorch, Keras, TensorFlow, Pandas, Linux</w:t>
      </w:r>
      <w:r w:rsidRPr="00D669E7">
        <w:rPr>
          <w:rFonts w:ascii="Calibri" w:eastAsiaTheme="minorHAnsi" w:hAnsi="Calibri" w:cs="Calibri"/>
          <w:b w:val="0"/>
          <w:bCs/>
          <w:caps w:val="0"/>
          <w:color w:val="auto"/>
          <w:sz w:val="23"/>
          <w:szCs w:val="23"/>
        </w:rPr>
        <w:t>.</w:t>
      </w:r>
    </w:p>
    <w:p w14:paraId="1C45F8B5" w14:textId="77777777" w:rsidR="002073E2" w:rsidRPr="00D420AE" w:rsidRDefault="002073E2" w:rsidP="002073E2">
      <w:pPr>
        <w:pStyle w:val="ListBullet"/>
        <w:numPr>
          <w:ilvl w:val="0"/>
          <w:numId w:val="5"/>
        </w:numPr>
        <w:spacing w:line="240" w:lineRule="auto"/>
        <w:ind w:left="453" w:hanging="283"/>
        <w:rPr>
          <w:rFonts w:ascii="Calibri" w:hAnsi="Calibri" w:cs="Calibri"/>
          <w:color w:val="auto"/>
          <w:sz w:val="23"/>
          <w:szCs w:val="23"/>
        </w:rPr>
      </w:pPr>
      <w:r w:rsidRPr="00D669E7">
        <w:rPr>
          <w:rFonts w:ascii="Calibri" w:hAnsi="Calibri" w:cs="Calibri"/>
          <w:color w:val="auto"/>
          <w:sz w:val="23"/>
          <w:szCs w:val="23"/>
        </w:rPr>
        <w:t>Databases: MongoDB, PostgreSQL</w:t>
      </w:r>
      <w:r w:rsidRPr="00D669E7">
        <w:rPr>
          <w:rFonts w:ascii="Calibri" w:hAnsi="Calibri" w:cs="Calibri"/>
          <w:bCs/>
          <w:color w:val="auto"/>
          <w:sz w:val="23"/>
          <w:szCs w:val="23"/>
        </w:rPr>
        <w:t>.</w:t>
      </w:r>
    </w:p>
    <w:p w14:paraId="3AD452E8" w14:textId="0ACF801A" w:rsidR="002073E2" w:rsidRPr="002073E2" w:rsidRDefault="002073E2" w:rsidP="00C8459C">
      <w:pPr>
        <w:pStyle w:val="Heading1"/>
        <w:ind w:hanging="111"/>
        <w:rPr>
          <w:rFonts w:ascii="Calibri" w:hAnsi="Calibri"/>
          <w:color w:val="002060"/>
          <w:sz w:val="25"/>
          <w:szCs w:val="25"/>
        </w:rPr>
      </w:pPr>
      <w:r>
        <w:rPr>
          <w:rFonts w:ascii="Calibri" w:hAnsi="Calibri"/>
          <w:color w:val="002060"/>
          <w:sz w:val="25"/>
          <w:szCs w:val="25"/>
        </w:rPr>
        <w:t>RELEVANT COURSE</w:t>
      </w:r>
      <w:r w:rsidR="00C8459C">
        <w:rPr>
          <w:rFonts w:ascii="Calibri" w:hAnsi="Calibri"/>
          <w:color w:val="002060"/>
          <w:sz w:val="25"/>
          <w:szCs w:val="25"/>
        </w:rPr>
        <w:t>WORK</w:t>
      </w:r>
    </w:p>
    <w:tbl>
      <w:tblPr>
        <w:tblStyle w:val="TableGrid"/>
        <w:tblW w:w="10783" w:type="dxa"/>
        <w:tblLook w:val="04A0" w:firstRow="1" w:lastRow="0" w:firstColumn="1" w:lastColumn="0" w:noHBand="0" w:noVBand="1"/>
      </w:tblPr>
      <w:tblGrid>
        <w:gridCol w:w="10783"/>
      </w:tblGrid>
      <w:tr w:rsidR="00EF05F1" w:rsidRPr="003C1608" w14:paraId="437D8A01" w14:textId="77777777" w:rsidTr="00AD6B0F">
        <w:trPr>
          <w:trHeight w:val="596"/>
        </w:trPr>
        <w:tc>
          <w:tcPr>
            <w:tcW w:w="10783" w:type="dxa"/>
          </w:tcPr>
          <w:p w14:paraId="38C120AA" w14:textId="77777777" w:rsidR="00EF05F1" w:rsidRPr="00E12391" w:rsidRDefault="00EF05F1" w:rsidP="00EF05F1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 w:cs="Calibri"/>
                <w:color w:val="auto"/>
                <w:sz w:val="23"/>
                <w:szCs w:val="23"/>
              </w:rPr>
            </w:pPr>
            <w:r w:rsidRPr="00E12391">
              <w:rPr>
                <w:rFonts w:ascii="Calibri" w:hAnsi="Calibri" w:cs="Calibri"/>
                <w:color w:val="auto"/>
                <w:sz w:val="23"/>
                <w:szCs w:val="23"/>
              </w:rPr>
              <w:t>CMPUT 328: Visual Recognition</w:t>
            </w:r>
          </w:p>
          <w:p w14:paraId="06E2BD1C" w14:textId="579E50E2" w:rsidR="00EF05F1" w:rsidRPr="00E12391" w:rsidRDefault="00330A11" w:rsidP="000C6405">
            <w:pPr>
              <w:pStyle w:val="ListBullet"/>
              <w:numPr>
                <w:ilvl w:val="0"/>
                <w:numId w:val="9"/>
              </w:numPr>
              <w:spacing w:line="240" w:lineRule="auto"/>
              <w:rPr>
                <w:rFonts w:ascii="Calibri" w:hAnsi="Calibri" w:cs="Calibri"/>
                <w:color w:val="auto"/>
                <w:sz w:val="23"/>
                <w:szCs w:val="23"/>
              </w:rPr>
            </w:pPr>
            <w:r w:rsidRPr="003E1765">
              <w:rPr>
                <w:rFonts w:ascii="Calibri" w:hAnsi="Calibri" w:cs="Calibri"/>
                <w:color w:val="auto"/>
                <w:sz w:val="23"/>
                <w:szCs w:val="23"/>
              </w:rPr>
              <w:t>Implemented supervised and unsupervised machine learning methods, such as Autoencoders,</w:t>
            </w:r>
            <w:r>
              <w:rPr>
                <w:rFonts w:ascii="Calibri" w:hAnsi="Calibri" w:cs="Calibri"/>
                <w:color w:val="auto"/>
                <w:sz w:val="23"/>
                <w:szCs w:val="23"/>
              </w:rPr>
              <w:t xml:space="preserve"> AC-GAN, VAE, Vision Transformers, </w:t>
            </w:r>
            <w:r w:rsidRPr="003E1765">
              <w:rPr>
                <w:rFonts w:ascii="Calibri" w:hAnsi="Calibri" w:cs="Calibri"/>
                <w:color w:val="auto"/>
                <w:sz w:val="23"/>
                <w:szCs w:val="23"/>
              </w:rPr>
              <w:t>LTSM, and unsupervised domain adaptation.</w:t>
            </w:r>
          </w:p>
        </w:tc>
      </w:tr>
      <w:tr w:rsidR="00C6046F" w:rsidRPr="003C1608" w14:paraId="5C5354CE" w14:textId="77777777" w:rsidTr="00AD6B0F">
        <w:trPr>
          <w:trHeight w:val="596"/>
        </w:trPr>
        <w:tc>
          <w:tcPr>
            <w:tcW w:w="10783" w:type="dxa"/>
          </w:tcPr>
          <w:p w14:paraId="6300D0E1" w14:textId="77777777" w:rsidR="00C6046F" w:rsidRPr="00D669E7" w:rsidRDefault="00C6046F" w:rsidP="00C6046F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 w:cs="Calibri"/>
                <w:color w:val="auto"/>
                <w:sz w:val="23"/>
                <w:szCs w:val="23"/>
              </w:rPr>
            </w:pPr>
            <w:r w:rsidRPr="00D669E7">
              <w:rPr>
                <w:rFonts w:ascii="Calibri" w:hAnsi="Calibri" w:cs="Calibri"/>
                <w:color w:val="auto"/>
                <w:sz w:val="23"/>
                <w:szCs w:val="23"/>
              </w:rPr>
              <w:t>CMPUT 291: File and Database Management</w:t>
            </w:r>
          </w:p>
          <w:p w14:paraId="37B2AAE8" w14:textId="315A3E5A" w:rsidR="00C6046F" w:rsidRPr="00E12391" w:rsidRDefault="00C6046F" w:rsidP="00B46DBA">
            <w:pPr>
              <w:pStyle w:val="ListBullet"/>
              <w:numPr>
                <w:ilvl w:val="0"/>
                <w:numId w:val="9"/>
              </w:numPr>
              <w:spacing w:line="240" w:lineRule="auto"/>
              <w:rPr>
                <w:rFonts w:ascii="Calibri" w:hAnsi="Calibri" w:cs="Calibri"/>
                <w:color w:val="auto"/>
                <w:sz w:val="23"/>
                <w:szCs w:val="23"/>
              </w:rPr>
            </w:pPr>
            <w:r w:rsidRPr="00D669E7">
              <w:rPr>
                <w:rFonts w:ascii="Calibri" w:hAnsi="Calibri" w:cs="Calibri"/>
                <w:color w:val="auto"/>
                <w:sz w:val="23"/>
                <w:szCs w:val="23"/>
              </w:rPr>
              <w:t>Explored entity-relationship model; relational model, and implemented projects in SQL, and MongoDB.</w:t>
            </w:r>
          </w:p>
        </w:tc>
      </w:tr>
      <w:tr w:rsidR="00C6046F" w:rsidRPr="003C1608" w14:paraId="02700598" w14:textId="77777777" w:rsidTr="00AD6B0F">
        <w:trPr>
          <w:trHeight w:val="596"/>
        </w:trPr>
        <w:tc>
          <w:tcPr>
            <w:tcW w:w="10783" w:type="dxa"/>
          </w:tcPr>
          <w:p w14:paraId="6E16CAC6" w14:textId="77777777" w:rsidR="00C6046F" w:rsidRPr="00D669E7" w:rsidRDefault="00C6046F" w:rsidP="00C6046F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 w:cs="Calibri"/>
                <w:color w:val="auto"/>
                <w:sz w:val="23"/>
                <w:szCs w:val="23"/>
              </w:rPr>
            </w:pPr>
            <w:r w:rsidRPr="00D669E7">
              <w:rPr>
                <w:rFonts w:ascii="Calibri" w:hAnsi="Calibri" w:cs="Calibri"/>
                <w:color w:val="auto"/>
                <w:sz w:val="23"/>
                <w:szCs w:val="23"/>
              </w:rPr>
              <w:t>CMPUT 204: Algorithms I</w:t>
            </w:r>
          </w:p>
          <w:p w14:paraId="27DA72BA" w14:textId="7B6E0417" w:rsidR="00C6046F" w:rsidRPr="00E12391" w:rsidRDefault="00C6046F" w:rsidP="00B46DBA">
            <w:pPr>
              <w:pStyle w:val="ListBullet"/>
              <w:numPr>
                <w:ilvl w:val="0"/>
                <w:numId w:val="9"/>
              </w:numPr>
              <w:spacing w:line="240" w:lineRule="auto"/>
              <w:rPr>
                <w:rFonts w:ascii="Calibri" w:hAnsi="Calibri" w:cs="Calibri"/>
                <w:color w:val="auto"/>
                <w:sz w:val="23"/>
                <w:szCs w:val="23"/>
              </w:rPr>
            </w:pPr>
            <w:r w:rsidRPr="00D669E7">
              <w:rPr>
                <w:rFonts w:ascii="Calibri" w:hAnsi="Calibri" w:cs="Calibri"/>
                <w:color w:val="auto"/>
                <w:sz w:val="23"/>
                <w:szCs w:val="23"/>
              </w:rPr>
              <w:t>Explored and implemented many searching, sorting, and graph algorithms.</w:t>
            </w:r>
          </w:p>
        </w:tc>
      </w:tr>
      <w:tr w:rsidR="0014691C" w:rsidRPr="003C1608" w14:paraId="064832EC" w14:textId="77777777" w:rsidTr="00AD6B0F">
        <w:trPr>
          <w:trHeight w:val="596"/>
        </w:trPr>
        <w:tc>
          <w:tcPr>
            <w:tcW w:w="10783" w:type="dxa"/>
          </w:tcPr>
          <w:p w14:paraId="40F7383E" w14:textId="669D76ED" w:rsidR="0014691C" w:rsidRPr="00E12391" w:rsidRDefault="0014691C" w:rsidP="00B864E5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 w:cs="Calibri"/>
                <w:color w:val="auto"/>
                <w:sz w:val="23"/>
                <w:szCs w:val="23"/>
              </w:rPr>
            </w:pPr>
            <w:r w:rsidRPr="00E12391">
              <w:rPr>
                <w:rFonts w:ascii="Calibri" w:hAnsi="Calibri" w:cs="Calibri"/>
                <w:color w:val="auto"/>
                <w:sz w:val="23"/>
                <w:szCs w:val="23"/>
              </w:rPr>
              <w:t>CMPUT 366: Introduction to Artificial Intelligence</w:t>
            </w:r>
          </w:p>
          <w:p w14:paraId="73EA4017" w14:textId="01AA2105" w:rsidR="00F238E8" w:rsidRPr="00E12391" w:rsidRDefault="009573D5" w:rsidP="000C6405">
            <w:pPr>
              <w:pStyle w:val="ListBullet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color w:val="auto"/>
                <w:sz w:val="23"/>
                <w:szCs w:val="23"/>
              </w:rPr>
            </w:pPr>
            <w:r w:rsidRPr="00E12391">
              <w:rPr>
                <w:rFonts w:ascii="Calibri" w:hAnsi="Calibri" w:cs="Calibri"/>
                <w:color w:val="auto"/>
                <w:sz w:val="23"/>
                <w:szCs w:val="23"/>
              </w:rPr>
              <w:t xml:space="preserve">Implemented </w:t>
            </w:r>
            <w:r w:rsidR="00EF05F1" w:rsidRPr="00E12391">
              <w:rPr>
                <w:rFonts w:ascii="Calibri" w:hAnsi="Calibri" w:cs="Calibri"/>
                <w:color w:val="auto"/>
                <w:sz w:val="23"/>
                <w:szCs w:val="23"/>
              </w:rPr>
              <w:t>a</w:t>
            </w:r>
            <w:r w:rsidRPr="00E12391">
              <w:rPr>
                <w:rFonts w:ascii="Calibri" w:hAnsi="Calibri" w:cs="Calibri"/>
                <w:color w:val="auto"/>
                <w:sz w:val="23"/>
                <w:szCs w:val="23"/>
              </w:rPr>
              <w:t xml:space="preserve"> Q-learning algorithm </w:t>
            </w:r>
            <w:r w:rsidR="002363FE" w:rsidRPr="00E12391">
              <w:rPr>
                <w:rFonts w:ascii="Calibri" w:hAnsi="Calibri" w:cs="Calibri"/>
                <w:color w:val="auto"/>
                <w:sz w:val="23"/>
                <w:szCs w:val="23"/>
              </w:rPr>
              <w:t>to solve a maze problem.</w:t>
            </w:r>
          </w:p>
          <w:p w14:paraId="079BFD11" w14:textId="1A9FE425" w:rsidR="008E3E11" w:rsidRPr="00F6437B" w:rsidRDefault="006A0C4E" w:rsidP="00F6437B">
            <w:pPr>
              <w:pStyle w:val="ListBullet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color w:val="auto"/>
                <w:sz w:val="23"/>
                <w:szCs w:val="23"/>
              </w:rPr>
            </w:pPr>
            <w:r w:rsidRPr="00E12391">
              <w:rPr>
                <w:rFonts w:ascii="Calibri" w:hAnsi="Calibri" w:cs="Calibri"/>
                <w:color w:val="auto"/>
                <w:sz w:val="23"/>
                <w:szCs w:val="23"/>
              </w:rPr>
              <w:t xml:space="preserve">Explored algorithms to solve </w:t>
            </w:r>
            <w:r w:rsidR="00C347C5" w:rsidRPr="00E12391">
              <w:rPr>
                <w:rFonts w:ascii="Calibri" w:hAnsi="Calibri" w:cs="Calibri"/>
                <w:color w:val="auto"/>
                <w:sz w:val="23"/>
                <w:szCs w:val="23"/>
              </w:rPr>
              <w:t xml:space="preserve">deterministic </w:t>
            </w:r>
            <w:r w:rsidRPr="00E12391">
              <w:rPr>
                <w:rFonts w:ascii="Calibri" w:hAnsi="Calibri" w:cs="Calibri"/>
                <w:color w:val="auto"/>
                <w:sz w:val="23"/>
                <w:szCs w:val="23"/>
              </w:rPr>
              <w:t xml:space="preserve">shortest path </w:t>
            </w:r>
            <w:r w:rsidR="00C347C5" w:rsidRPr="00E12391">
              <w:rPr>
                <w:rFonts w:ascii="Calibri" w:hAnsi="Calibri" w:cs="Calibri"/>
                <w:color w:val="auto"/>
                <w:sz w:val="23"/>
                <w:szCs w:val="23"/>
              </w:rPr>
              <w:t>problems</w:t>
            </w:r>
            <w:r w:rsidR="00F72081" w:rsidRPr="00E12391">
              <w:rPr>
                <w:rFonts w:ascii="Calibri" w:hAnsi="Calibri" w:cs="Calibri"/>
                <w:color w:val="auto"/>
                <w:sz w:val="23"/>
                <w:szCs w:val="23"/>
              </w:rPr>
              <w:t>, such as A*, heuristic depth search, and branch and bound.</w:t>
            </w:r>
          </w:p>
        </w:tc>
      </w:tr>
      <w:tr w:rsidR="00536259" w:rsidRPr="003C1608" w14:paraId="3A5A1C1E" w14:textId="77777777" w:rsidTr="00536259">
        <w:trPr>
          <w:trHeight w:val="232"/>
        </w:trPr>
        <w:tc>
          <w:tcPr>
            <w:tcW w:w="10783" w:type="dxa"/>
          </w:tcPr>
          <w:p w14:paraId="636C08D1" w14:textId="77777777" w:rsidR="00536259" w:rsidRPr="003E1765" w:rsidRDefault="00536259" w:rsidP="00536259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 w:cs="Calibri"/>
                <w:color w:val="auto"/>
                <w:sz w:val="23"/>
                <w:szCs w:val="23"/>
              </w:rPr>
            </w:pPr>
            <w:r w:rsidRPr="003E1765">
              <w:rPr>
                <w:rFonts w:ascii="Calibri" w:hAnsi="Calibri" w:cs="Calibri"/>
                <w:color w:val="auto"/>
                <w:sz w:val="23"/>
                <w:szCs w:val="23"/>
              </w:rPr>
              <w:t>CMPUT 401: Software Process and Product Management</w:t>
            </w:r>
          </w:p>
          <w:p w14:paraId="58D9E604" w14:textId="429B2A65" w:rsidR="00536259" w:rsidRPr="00E12391" w:rsidRDefault="00536259" w:rsidP="00536259">
            <w:pPr>
              <w:pStyle w:val="ListBullet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color w:val="auto"/>
                <w:sz w:val="23"/>
                <w:szCs w:val="23"/>
              </w:rPr>
            </w:pPr>
            <w:r>
              <w:rPr>
                <w:rFonts w:ascii="Calibri" w:hAnsi="Calibri" w:cs="Calibri"/>
                <w:color w:val="auto"/>
                <w:sz w:val="23"/>
                <w:szCs w:val="23"/>
              </w:rPr>
              <w:t>Demonstrated</w:t>
            </w:r>
            <w:r w:rsidRPr="003E1765">
              <w:rPr>
                <w:rFonts w:ascii="Calibri" w:hAnsi="Calibri" w:cs="Calibri"/>
                <w:color w:val="auto"/>
                <w:sz w:val="23"/>
                <w:szCs w:val="23"/>
              </w:rPr>
              <w:t xml:space="preserve"> best practices in software projects and product development.</w:t>
            </w:r>
          </w:p>
        </w:tc>
      </w:tr>
    </w:tbl>
    <w:p w14:paraId="64AE0A69" w14:textId="36DA06D1" w:rsidR="00482C76" w:rsidRPr="00482C76" w:rsidRDefault="00482C76" w:rsidP="00AD6B0F">
      <w:pPr>
        <w:tabs>
          <w:tab w:val="left" w:pos="4500"/>
        </w:tabs>
      </w:pPr>
    </w:p>
    <w:sectPr w:rsidR="00482C76" w:rsidRPr="00482C76" w:rsidSect="00482C7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9E79B" w14:textId="77777777" w:rsidR="001100F9" w:rsidRDefault="001100F9">
      <w:pPr>
        <w:spacing w:after="0"/>
      </w:pPr>
      <w:r>
        <w:separator/>
      </w:r>
    </w:p>
  </w:endnote>
  <w:endnote w:type="continuationSeparator" w:id="0">
    <w:p w14:paraId="6C278E0C" w14:textId="77777777" w:rsidR="001100F9" w:rsidRDefault="001100F9">
      <w:pPr>
        <w:spacing w:after="0"/>
      </w:pPr>
      <w:r>
        <w:continuationSeparator/>
      </w:r>
    </w:p>
  </w:endnote>
  <w:endnote w:type="continuationNotice" w:id="1">
    <w:p w14:paraId="31E0095F" w14:textId="77777777" w:rsidR="001100F9" w:rsidRDefault="001100F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8888E" w14:textId="77777777" w:rsidR="001100F9" w:rsidRDefault="001100F9">
      <w:pPr>
        <w:spacing w:after="0"/>
      </w:pPr>
      <w:r>
        <w:separator/>
      </w:r>
    </w:p>
  </w:footnote>
  <w:footnote w:type="continuationSeparator" w:id="0">
    <w:p w14:paraId="3CD35C2F" w14:textId="77777777" w:rsidR="001100F9" w:rsidRDefault="001100F9">
      <w:pPr>
        <w:spacing w:after="0"/>
      </w:pPr>
      <w:r>
        <w:continuationSeparator/>
      </w:r>
    </w:p>
  </w:footnote>
  <w:footnote w:type="continuationNotice" w:id="1">
    <w:p w14:paraId="5741D5A5" w14:textId="77777777" w:rsidR="001100F9" w:rsidRDefault="001100F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2C653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E24CB9"/>
    <w:multiLevelType w:val="hybridMultilevel"/>
    <w:tmpl w:val="427AAB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500"/>
        </w:tabs>
        <w:ind w:left="500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A64471B"/>
    <w:multiLevelType w:val="hybridMultilevel"/>
    <w:tmpl w:val="7068AE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23AE4"/>
    <w:multiLevelType w:val="hybridMultilevel"/>
    <w:tmpl w:val="2D069006"/>
    <w:lvl w:ilvl="0" w:tplc="DDE6417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  <w:color w:val="000000" w:themeColor="text2"/>
      </w:rPr>
    </w:lvl>
    <w:lvl w:ilvl="1" w:tplc="1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17C7439"/>
    <w:multiLevelType w:val="hybridMultilevel"/>
    <w:tmpl w:val="DD78E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63E56"/>
    <w:multiLevelType w:val="hybridMultilevel"/>
    <w:tmpl w:val="3F60BF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53C27"/>
    <w:multiLevelType w:val="hybridMultilevel"/>
    <w:tmpl w:val="11B6D9A0"/>
    <w:lvl w:ilvl="0" w:tplc="0D688B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72EE3"/>
    <w:multiLevelType w:val="hybridMultilevel"/>
    <w:tmpl w:val="560EB2DC"/>
    <w:lvl w:ilvl="0" w:tplc="DDE64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E130F"/>
    <w:multiLevelType w:val="hybridMultilevel"/>
    <w:tmpl w:val="B4E65932"/>
    <w:lvl w:ilvl="0" w:tplc="4FDE8A9C">
      <w:start w:val="1"/>
      <w:numFmt w:val="bullet"/>
      <w:lvlText w:val=""/>
      <w:lvlJc w:val="left"/>
      <w:pPr>
        <w:ind w:left="567" w:hanging="210"/>
      </w:pPr>
      <w:rPr>
        <w:rFonts w:ascii="Symbol" w:hAnsi="Symbol" w:hint="default"/>
        <w:color w:val="000000" w:themeColor="text2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624878"/>
    <w:multiLevelType w:val="hybridMultilevel"/>
    <w:tmpl w:val="1046929A"/>
    <w:lvl w:ilvl="0" w:tplc="2B50FA62">
      <w:start w:val="2019"/>
      <w:numFmt w:val="decimal"/>
      <w:lvlText w:val="%1"/>
      <w:lvlJc w:val="left"/>
      <w:pPr>
        <w:ind w:left="622" w:hanging="4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73C5D42"/>
    <w:multiLevelType w:val="hybridMultilevel"/>
    <w:tmpl w:val="0F244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75862"/>
    <w:multiLevelType w:val="hybridMultilevel"/>
    <w:tmpl w:val="65ACDE12"/>
    <w:lvl w:ilvl="0" w:tplc="172C5A26">
      <w:start w:val="1"/>
      <w:numFmt w:val="bullet"/>
      <w:lvlText w:val=""/>
      <w:lvlJc w:val="left"/>
      <w:pPr>
        <w:ind w:left="567" w:hanging="210"/>
      </w:pPr>
      <w:rPr>
        <w:rFonts w:ascii="Symbol" w:hAnsi="Symbol" w:hint="default"/>
        <w:color w:val="000000" w:themeColor="text2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E63F6D"/>
    <w:multiLevelType w:val="hybridMultilevel"/>
    <w:tmpl w:val="011E343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 w16cid:durableId="795760576">
    <w:abstractNumId w:val="2"/>
  </w:num>
  <w:num w:numId="2" w16cid:durableId="695347066">
    <w:abstractNumId w:val="14"/>
  </w:num>
  <w:num w:numId="3" w16cid:durableId="1341274283">
    <w:abstractNumId w:val="4"/>
  </w:num>
  <w:num w:numId="4" w16cid:durableId="1161963166">
    <w:abstractNumId w:val="9"/>
  </w:num>
  <w:num w:numId="5" w16cid:durableId="1218511448">
    <w:abstractNumId w:val="12"/>
  </w:num>
  <w:num w:numId="6" w16cid:durableId="1246575061">
    <w:abstractNumId w:val="13"/>
  </w:num>
  <w:num w:numId="7" w16cid:durableId="289669746">
    <w:abstractNumId w:val="1"/>
  </w:num>
  <w:num w:numId="8" w16cid:durableId="1580673244">
    <w:abstractNumId w:val="6"/>
  </w:num>
  <w:num w:numId="9" w16cid:durableId="1171870004">
    <w:abstractNumId w:val="3"/>
  </w:num>
  <w:num w:numId="10" w16cid:durableId="1765178129">
    <w:abstractNumId w:val="7"/>
  </w:num>
  <w:num w:numId="11" w16cid:durableId="138572200">
    <w:abstractNumId w:val="10"/>
  </w:num>
  <w:num w:numId="12" w16cid:durableId="314650615">
    <w:abstractNumId w:val="11"/>
  </w:num>
  <w:num w:numId="13" w16cid:durableId="1384063004">
    <w:abstractNumId w:val="0"/>
  </w:num>
  <w:num w:numId="14" w16cid:durableId="658578276">
    <w:abstractNumId w:val="5"/>
  </w:num>
  <w:num w:numId="15" w16cid:durableId="1916739753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C0"/>
    <w:rsid w:val="00002CE3"/>
    <w:rsid w:val="00004D13"/>
    <w:rsid w:val="0000672C"/>
    <w:rsid w:val="000107A5"/>
    <w:rsid w:val="00013AD7"/>
    <w:rsid w:val="00015839"/>
    <w:rsid w:val="000178E8"/>
    <w:rsid w:val="000212F3"/>
    <w:rsid w:val="00021446"/>
    <w:rsid w:val="000234D5"/>
    <w:rsid w:val="00023AED"/>
    <w:rsid w:val="00025016"/>
    <w:rsid w:val="0002614C"/>
    <w:rsid w:val="000261A3"/>
    <w:rsid w:val="00027695"/>
    <w:rsid w:val="0002793E"/>
    <w:rsid w:val="000313BF"/>
    <w:rsid w:val="0003393A"/>
    <w:rsid w:val="00037F94"/>
    <w:rsid w:val="00040542"/>
    <w:rsid w:val="00040F43"/>
    <w:rsid w:val="00043CB6"/>
    <w:rsid w:val="00046CCD"/>
    <w:rsid w:val="000524F5"/>
    <w:rsid w:val="00057716"/>
    <w:rsid w:val="00057F95"/>
    <w:rsid w:val="00061882"/>
    <w:rsid w:val="00062CEC"/>
    <w:rsid w:val="00063015"/>
    <w:rsid w:val="000631F8"/>
    <w:rsid w:val="000636FF"/>
    <w:rsid w:val="0006427B"/>
    <w:rsid w:val="00065395"/>
    <w:rsid w:val="000730C0"/>
    <w:rsid w:val="00074B3C"/>
    <w:rsid w:val="00074DAC"/>
    <w:rsid w:val="000754D5"/>
    <w:rsid w:val="00075FB6"/>
    <w:rsid w:val="000814CD"/>
    <w:rsid w:val="00082C7C"/>
    <w:rsid w:val="0008330F"/>
    <w:rsid w:val="00084FCE"/>
    <w:rsid w:val="000871B2"/>
    <w:rsid w:val="0009164A"/>
    <w:rsid w:val="000922FA"/>
    <w:rsid w:val="00095262"/>
    <w:rsid w:val="0009626A"/>
    <w:rsid w:val="0009696B"/>
    <w:rsid w:val="000A0AC2"/>
    <w:rsid w:val="000A1032"/>
    <w:rsid w:val="000A3A46"/>
    <w:rsid w:val="000A4D8B"/>
    <w:rsid w:val="000A4F59"/>
    <w:rsid w:val="000A6871"/>
    <w:rsid w:val="000B5B25"/>
    <w:rsid w:val="000C5C71"/>
    <w:rsid w:val="000C6405"/>
    <w:rsid w:val="000D431E"/>
    <w:rsid w:val="000D569D"/>
    <w:rsid w:val="000D65C0"/>
    <w:rsid w:val="000D7090"/>
    <w:rsid w:val="000E12ED"/>
    <w:rsid w:val="000E1C29"/>
    <w:rsid w:val="000F7F9D"/>
    <w:rsid w:val="001020C8"/>
    <w:rsid w:val="0010275B"/>
    <w:rsid w:val="00103ADF"/>
    <w:rsid w:val="00104AA7"/>
    <w:rsid w:val="00106B88"/>
    <w:rsid w:val="00106E57"/>
    <w:rsid w:val="001100F9"/>
    <w:rsid w:val="00112BDE"/>
    <w:rsid w:val="00114B1F"/>
    <w:rsid w:val="00116095"/>
    <w:rsid w:val="00124043"/>
    <w:rsid w:val="00125DF7"/>
    <w:rsid w:val="0012614A"/>
    <w:rsid w:val="001348FA"/>
    <w:rsid w:val="00137270"/>
    <w:rsid w:val="00141A4C"/>
    <w:rsid w:val="00143501"/>
    <w:rsid w:val="0014595B"/>
    <w:rsid w:val="00145E13"/>
    <w:rsid w:val="00146307"/>
    <w:rsid w:val="001465B9"/>
    <w:rsid w:val="0014691C"/>
    <w:rsid w:val="00147A46"/>
    <w:rsid w:val="00150073"/>
    <w:rsid w:val="00151D7F"/>
    <w:rsid w:val="001557DE"/>
    <w:rsid w:val="0015644D"/>
    <w:rsid w:val="00156FBB"/>
    <w:rsid w:val="00157CE6"/>
    <w:rsid w:val="00157DDB"/>
    <w:rsid w:val="001604E6"/>
    <w:rsid w:val="00161D29"/>
    <w:rsid w:val="00162138"/>
    <w:rsid w:val="00163246"/>
    <w:rsid w:val="00165A40"/>
    <w:rsid w:val="00172CC8"/>
    <w:rsid w:val="0017721C"/>
    <w:rsid w:val="0018060F"/>
    <w:rsid w:val="00184A6D"/>
    <w:rsid w:val="00187F99"/>
    <w:rsid w:val="0019200A"/>
    <w:rsid w:val="001A4E7C"/>
    <w:rsid w:val="001A7337"/>
    <w:rsid w:val="001B10DF"/>
    <w:rsid w:val="001B2733"/>
    <w:rsid w:val="001B29CF"/>
    <w:rsid w:val="001C0807"/>
    <w:rsid w:val="001C1887"/>
    <w:rsid w:val="001C3845"/>
    <w:rsid w:val="001C5152"/>
    <w:rsid w:val="001C6D82"/>
    <w:rsid w:val="001D0353"/>
    <w:rsid w:val="001D473A"/>
    <w:rsid w:val="001D634A"/>
    <w:rsid w:val="001D6CDD"/>
    <w:rsid w:val="001E4199"/>
    <w:rsid w:val="001E5DC0"/>
    <w:rsid w:val="001F1928"/>
    <w:rsid w:val="001F3FF5"/>
    <w:rsid w:val="001F5E2D"/>
    <w:rsid w:val="001F62B3"/>
    <w:rsid w:val="001F7827"/>
    <w:rsid w:val="00201369"/>
    <w:rsid w:val="00201856"/>
    <w:rsid w:val="00201B53"/>
    <w:rsid w:val="00201EDE"/>
    <w:rsid w:val="0020364C"/>
    <w:rsid w:val="00204052"/>
    <w:rsid w:val="0020479D"/>
    <w:rsid w:val="00205C0F"/>
    <w:rsid w:val="0020700E"/>
    <w:rsid w:val="002073E2"/>
    <w:rsid w:val="002119D9"/>
    <w:rsid w:val="00212B8B"/>
    <w:rsid w:val="00220EFF"/>
    <w:rsid w:val="002210B7"/>
    <w:rsid w:val="00224638"/>
    <w:rsid w:val="00224F93"/>
    <w:rsid w:val="00226610"/>
    <w:rsid w:val="00231F8E"/>
    <w:rsid w:val="002346EE"/>
    <w:rsid w:val="00235E3F"/>
    <w:rsid w:val="002363FE"/>
    <w:rsid w:val="002423DE"/>
    <w:rsid w:val="00244FAA"/>
    <w:rsid w:val="00245BE7"/>
    <w:rsid w:val="00251034"/>
    <w:rsid w:val="00254827"/>
    <w:rsid w:val="00257FCF"/>
    <w:rsid w:val="00262266"/>
    <w:rsid w:val="00265ADA"/>
    <w:rsid w:val="00266969"/>
    <w:rsid w:val="00266CE4"/>
    <w:rsid w:val="00270CC3"/>
    <w:rsid w:val="002739E0"/>
    <w:rsid w:val="00273F2E"/>
    <w:rsid w:val="00275CBE"/>
    <w:rsid w:val="0028220F"/>
    <w:rsid w:val="0028243E"/>
    <w:rsid w:val="00282C81"/>
    <w:rsid w:val="002953D9"/>
    <w:rsid w:val="002973AA"/>
    <w:rsid w:val="002A4106"/>
    <w:rsid w:val="002A5666"/>
    <w:rsid w:val="002B0D17"/>
    <w:rsid w:val="002B1736"/>
    <w:rsid w:val="002B237B"/>
    <w:rsid w:val="002B41AC"/>
    <w:rsid w:val="002B4BD2"/>
    <w:rsid w:val="002C13D6"/>
    <w:rsid w:val="002C6A83"/>
    <w:rsid w:val="002D5068"/>
    <w:rsid w:val="002D5505"/>
    <w:rsid w:val="002D5ECD"/>
    <w:rsid w:val="002E0946"/>
    <w:rsid w:val="002E0B28"/>
    <w:rsid w:val="002E2C58"/>
    <w:rsid w:val="002E4621"/>
    <w:rsid w:val="002E769E"/>
    <w:rsid w:val="002F106B"/>
    <w:rsid w:val="002F164D"/>
    <w:rsid w:val="002F4B3B"/>
    <w:rsid w:val="002F5394"/>
    <w:rsid w:val="003008D2"/>
    <w:rsid w:val="00301B00"/>
    <w:rsid w:val="003111AE"/>
    <w:rsid w:val="00315E79"/>
    <w:rsid w:val="003209F4"/>
    <w:rsid w:val="00322B73"/>
    <w:rsid w:val="0032518E"/>
    <w:rsid w:val="00325D27"/>
    <w:rsid w:val="00327E9D"/>
    <w:rsid w:val="00330A11"/>
    <w:rsid w:val="00331413"/>
    <w:rsid w:val="003316AE"/>
    <w:rsid w:val="00347ADF"/>
    <w:rsid w:val="00350DAD"/>
    <w:rsid w:val="003515B3"/>
    <w:rsid w:val="00354717"/>
    <w:rsid w:val="00356A76"/>
    <w:rsid w:val="00356C14"/>
    <w:rsid w:val="003570C1"/>
    <w:rsid w:val="00361C01"/>
    <w:rsid w:val="00363288"/>
    <w:rsid w:val="00372D92"/>
    <w:rsid w:val="003731B2"/>
    <w:rsid w:val="00374847"/>
    <w:rsid w:val="00381016"/>
    <w:rsid w:val="0038111D"/>
    <w:rsid w:val="00381B67"/>
    <w:rsid w:val="0038601F"/>
    <w:rsid w:val="00386745"/>
    <w:rsid w:val="00391CA4"/>
    <w:rsid w:val="00392935"/>
    <w:rsid w:val="00392C7D"/>
    <w:rsid w:val="00395310"/>
    <w:rsid w:val="003A148A"/>
    <w:rsid w:val="003A641F"/>
    <w:rsid w:val="003B26B8"/>
    <w:rsid w:val="003B4737"/>
    <w:rsid w:val="003B5D8A"/>
    <w:rsid w:val="003B62DB"/>
    <w:rsid w:val="003B7FC4"/>
    <w:rsid w:val="003C1608"/>
    <w:rsid w:val="003C2D2B"/>
    <w:rsid w:val="003C2F89"/>
    <w:rsid w:val="003C6114"/>
    <w:rsid w:val="003D0C97"/>
    <w:rsid w:val="003D3304"/>
    <w:rsid w:val="003D33AD"/>
    <w:rsid w:val="003D6459"/>
    <w:rsid w:val="003D686C"/>
    <w:rsid w:val="003E6872"/>
    <w:rsid w:val="003F044D"/>
    <w:rsid w:val="003F48A1"/>
    <w:rsid w:val="004040BF"/>
    <w:rsid w:val="00410603"/>
    <w:rsid w:val="00413D5F"/>
    <w:rsid w:val="004152DF"/>
    <w:rsid w:val="00415C3C"/>
    <w:rsid w:val="00424265"/>
    <w:rsid w:val="00426248"/>
    <w:rsid w:val="004305D2"/>
    <w:rsid w:val="004309B0"/>
    <w:rsid w:val="00432480"/>
    <w:rsid w:val="00441A32"/>
    <w:rsid w:val="004451B8"/>
    <w:rsid w:val="00452A12"/>
    <w:rsid w:val="00453561"/>
    <w:rsid w:val="00453D1B"/>
    <w:rsid w:val="00455F1D"/>
    <w:rsid w:val="00461433"/>
    <w:rsid w:val="00461C82"/>
    <w:rsid w:val="0046392C"/>
    <w:rsid w:val="00467D08"/>
    <w:rsid w:val="00474C7E"/>
    <w:rsid w:val="004750B2"/>
    <w:rsid w:val="00477502"/>
    <w:rsid w:val="00482C76"/>
    <w:rsid w:val="0048480C"/>
    <w:rsid w:val="00484EE6"/>
    <w:rsid w:val="00491B6B"/>
    <w:rsid w:val="00494558"/>
    <w:rsid w:val="00496B18"/>
    <w:rsid w:val="004A1832"/>
    <w:rsid w:val="004A2A27"/>
    <w:rsid w:val="004A3414"/>
    <w:rsid w:val="004A346B"/>
    <w:rsid w:val="004A57EE"/>
    <w:rsid w:val="004A7BD4"/>
    <w:rsid w:val="004B12FE"/>
    <w:rsid w:val="004B73BD"/>
    <w:rsid w:val="004B7E72"/>
    <w:rsid w:val="004C432B"/>
    <w:rsid w:val="004C503A"/>
    <w:rsid w:val="004C7C45"/>
    <w:rsid w:val="004D0077"/>
    <w:rsid w:val="004D16B1"/>
    <w:rsid w:val="004D3078"/>
    <w:rsid w:val="004D3B74"/>
    <w:rsid w:val="004D739D"/>
    <w:rsid w:val="004E0F41"/>
    <w:rsid w:val="004E12BC"/>
    <w:rsid w:val="004E1CAF"/>
    <w:rsid w:val="004E68C2"/>
    <w:rsid w:val="004E7331"/>
    <w:rsid w:val="004E747D"/>
    <w:rsid w:val="004F3827"/>
    <w:rsid w:val="00500136"/>
    <w:rsid w:val="005012EC"/>
    <w:rsid w:val="00503941"/>
    <w:rsid w:val="005052BB"/>
    <w:rsid w:val="00507EDD"/>
    <w:rsid w:val="00510329"/>
    <w:rsid w:val="00511F4E"/>
    <w:rsid w:val="00513804"/>
    <w:rsid w:val="005216FE"/>
    <w:rsid w:val="00524BF3"/>
    <w:rsid w:val="00536259"/>
    <w:rsid w:val="00536715"/>
    <w:rsid w:val="00541D8C"/>
    <w:rsid w:val="00550FE2"/>
    <w:rsid w:val="00553C55"/>
    <w:rsid w:val="00560FC2"/>
    <w:rsid w:val="00562737"/>
    <w:rsid w:val="005628C4"/>
    <w:rsid w:val="00564D1A"/>
    <w:rsid w:val="005654EB"/>
    <w:rsid w:val="00565CFA"/>
    <w:rsid w:val="0056634A"/>
    <w:rsid w:val="00567564"/>
    <w:rsid w:val="00572BC7"/>
    <w:rsid w:val="00576AC6"/>
    <w:rsid w:val="005775B8"/>
    <w:rsid w:val="00581FDD"/>
    <w:rsid w:val="00583239"/>
    <w:rsid w:val="0058448A"/>
    <w:rsid w:val="005851C1"/>
    <w:rsid w:val="00585BF4"/>
    <w:rsid w:val="00590043"/>
    <w:rsid w:val="005955A3"/>
    <w:rsid w:val="005A0846"/>
    <w:rsid w:val="005A209E"/>
    <w:rsid w:val="005A2E48"/>
    <w:rsid w:val="005A61EA"/>
    <w:rsid w:val="005B1A3C"/>
    <w:rsid w:val="005B246C"/>
    <w:rsid w:val="005B25C2"/>
    <w:rsid w:val="005B4549"/>
    <w:rsid w:val="005B6EC9"/>
    <w:rsid w:val="005C1FBB"/>
    <w:rsid w:val="005C3707"/>
    <w:rsid w:val="005C3E68"/>
    <w:rsid w:val="005C451D"/>
    <w:rsid w:val="005C663E"/>
    <w:rsid w:val="005D1A81"/>
    <w:rsid w:val="005D339E"/>
    <w:rsid w:val="005D58D4"/>
    <w:rsid w:val="005D7000"/>
    <w:rsid w:val="005E0D94"/>
    <w:rsid w:val="005E12CC"/>
    <w:rsid w:val="005E4FFF"/>
    <w:rsid w:val="005E585D"/>
    <w:rsid w:val="005E6F45"/>
    <w:rsid w:val="005F1AE8"/>
    <w:rsid w:val="005F4593"/>
    <w:rsid w:val="005F4FAB"/>
    <w:rsid w:val="00610F8F"/>
    <w:rsid w:val="00611A2B"/>
    <w:rsid w:val="0061661F"/>
    <w:rsid w:val="00617B26"/>
    <w:rsid w:val="006270A9"/>
    <w:rsid w:val="00627D03"/>
    <w:rsid w:val="00632DBB"/>
    <w:rsid w:val="00635A76"/>
    <w:rsid w:val="00641046"/>
    <w:rsid w:val="00645A9F"/>
    <w:rsid w:val="00652A98"/>
    <w:rsid w:val="00656373"/>
    <w:rsid w:val="00656F89"/>
    <w:rsid w:val="00657800"/>
    <w:rsid w:val="00657895"/>
    <w:rsid w:val="00660646"/>
    <w:rsid w:val="00661483"/>
    <w:rsid w:val="0066446B"/>
    <w:rsid w:val="00666811"/>
    <w:rsid w:val="00670701"/>
    <w:rsid w:val="00675956"/>
    <w:rsid w:val="00681034"/>
    <w:rsid w:val="0068223F"/>
    <w:rsid w:val="0068270B"/>
    <w:rsid w:val="00683C82"/>
    <w:rsid w:val="00683E10"/>
    <w:rsid w:val="006841A2"/>
    <w:rsid w:val="00687593"/>
    <w:rsid w:val="00692444"/>
    <w:rsid w:val="006949B9"/>
    <w:rsid w:val="00697FA3"/>
    <w:rsid w:val="006A0C4E"/>
    <w:rsid w:val="006A12B8"/>
    <w:rsid w:val="006A220C"/>
    <w:rsid w:val="006A4030"/>
    <w:rsid w:val="006A5D9A"/>
    <w:rsid w:val="006A73A4"/>
    <w:rsid w:val="006B0D91"/>
    <w:rsid w:val="006B1EAE"/>
    <w:rsid w:val="006B3C5E"/>
    <w:rsid w:val="006B5C27"/>
    <w:rsid w:val="006B5D4C"/>
    <w:rsid w:val="006B72E9"/>
    <w:rsid w:val="006C2100"/>
    <w:rsid w:val="006C30AB"/>
    <w:rsid w:val="006C5B69"/>
    <w:rsid w:val="006C7A9D"/>
    <w:rsid w:val="006D11EE"/>
    <w:rsid w:val="006D2905"/>
    <w:rsid w:val="006D3B86"/>
    <w:rsid w:val="006D52BE"/>
    <w:rsid w:val="006D7C47"/>
    <w:rsid w:val="006E301A"/>
    <w:rsid w:val="006E44A1"/>
    <w:rsid w:val="006E44B0"/>
    <w:rsid w:val="006E50E0"/>
    <w:rsid w:val="006E57E7"/>
    <w:rsid w:val="006E6746"/>
    <w:rsid w:val="006E6E21"/>
    <w:rsid w:val="006E6F3E"/>
    <w:rsid w:val="006F28A7"/>
    <w:rsid w:val="00703946"/>
    <w:rsid w:val="00704C20"/>
    <w:rsid w:val="00704D2F"/>
    <w:rsid w:val="0071307A"/>
    <w:rsid w:val="00716CFF"/>
    <w:rsid w:val="00717722"/>
    <w:rsid w:val="0071782A"/>
    <w:rsid w:val="00722C90"/>
    <w:rsid w:val="00726E15"/>
    <w:rsid w:val="00730B71"/>
    <w:rsid w:val="00735279"/>
    <w:rsid w:val="007353D6"/>
    <w:rsid w:val="00743F71"/>
    <w:rsid w:val="007443D9"/>
    <w:rsid w:val="0074573F"/>
    <w:rsid w:val="00746C7F"/>
    <w:rsid w:val="007515D5"/>
    <w:rsid w:val="0075267B"/>
    <w:rsid w:val="00753318"/>
    <w:rsid w:val="007549EE"/>
    <w:rsid w:val="00755885"/>
    <w:rsid w:val="00760EBB"/>
    <w:rsid w:val="00761380"/>
    <w:rsid w:val="00762342"/>
    <w:rsid w:val="00762E58"/>
    <w:rsid w:val="00763593"/>
    <w:rsid w:val="00763C12"/>
    <w:rsid w:val="00763CD7"/>
    <w:rsid w:val="00764345"/>
    <w:rsid w:val="00765D7B"/>
    <w:rsid w:val="00766E48"/>
    <w:rsid w:val="00770246"/>
    <w:rsid w:val="00773557"/>
    <w:rsid w:val="007803C2"/>
    <w:rsid w:val="00781F93"/>
    <w:rsid w:val="00782895"/>
    <w:rsid w:val="00792729"/>
    <w:rsid w:val="00795423"/>
    <w:rsid w:val="007968E3"/>
    <w:rsid w:val="00797052"/>
    <w:rsid w:val="007A1B89"/>
    <w:rsid w:val="007A28C0"/>
    <w:rsid w:val="007A359C"/>
    <w:rsid w:val="007A4910"/>
    <w:rsid w:val="007A6286"/>
    <w:rsid w:val="007B09EC"/>
    <w:rsid w:val="007B5A95"/>
    <w:rsid w:val="007C2A0D"/>
    <w:rsid w:val="007C3122"/>
    <w:rsid w:val="007C4C45"/>
    <w:rsid w:val="007C5FAB"/>
    <w:rsid w:val="007D2374"/>
    <w:rsid w:val="007D2D1A"/>
    <w:rsid w:val="007D4737"/>
    <w:rsid w:val="007E108E"/>
    <w:rsid w:val="007E22E2"/>
    <w:rsid w:val="007E4CBD"/>
    <w:rsid w:val="007E794A"/>
    <w:rsid w:val="007F4DB1"/>
    <w:rsid w:val="007F617E"/>
    <w:rsid w:val="007F7708"/>
    <w:rsid w:val="008015B6"/>
    <w:rsid w:val="00804C8D"/>
    <w:rsid w:val="00807618"/>
    <w:rsid w:val="00811819"/>
    <w:rsid w:val="00814A5C"/>
    <w:rsid w:val="00814B5D"/>
    <w:rsid w:val="00815E01"/>
    <w:rsid w:val="00816216"/>
    <w:rsid w:val="00822436"/>
    <w:rsid w:val="00827EF0"/>
    <w:rsid w:val="008301EB"/>
    <w:rsid w:val="008302C2"/>
    <w:rsid w:val="00831891"/>
    <w:rsid w:val="008320E7"/>
    <w:rsid w:val="008356A3"/>
    <w:rsid w:val="00836EF2"/>
    <w:rsid w:val="00840B4B"/>
    <w:rsid w:val="00840C05"/>
    <w:rsid w:val="0085003E"/>
    <w:rsid w:val="008526B7"/>
    <w:rsid w:val="00852FB4"/>
    <w:rsid w:val="00853B80"/>
    <w:rsid w:val="008611E1"/>
    <w:rsid w:val="008623F5"/>
    <w:rsid w:val="00863003"/>
    <w:rsid w:val="00864B94"/>
    <w:rsid w:val="00866C2D"/>
    <w:rsid w:val="008673F0"/>
    <w:rsid w:val="00867FDD"/>
    <w:rsid w:val="00870BCF"/>
    <w:rsid w:val="00872B9B"/>
    <w:rsid w:val="008741BB"/>
    <w:rsid w:val="008754F7"/>
    <w:rsid w:val="008767C3"/>
    <w:rsid w:val="0087734B"/>
    <w:rsid w:val="00880611"/>
    <w:rsid w:val="00880D16"/>
    <w:rsid w:val="00884984"/>
    <w:rsid w:val="0089111F"/>
    <w:rsid w:val="00891685"/>
    <w:rsid w:val="008921D0"/>
    <w:rsid w:val="00892ADE"/>
    <w:rsid w:val="008931C0"/>
    <w:rsid w:val="00896C58"/>
    <w:rsid w:val="008B0418"/>
    <w:rsid w:val="008B34F9"/>
    <w:rsid w:val="008B392D"/>
    <w:rsid w:val="008B3F73"/>
    <w:rsid w:val="008D3228"/>
    <w:rsid w:val="008D4D6D"/>
    <w:rsid w:val="008E0819"/>
    <w:rsid w:val="008E20C5"/>
    <w:rsid w:val="008E30EC"/>
    <w:rsid w:val="008E3E11"/>
    <w:rsid w:val="008E5326"/>
    <w:rsid w:val="008E6D92"/>
    <w:rsid w:val="008F0407"/>
    <w:rsid w:val="008F2B44"/>
    <w:rsid w:val="008F353B"/>
    <w:rsid w:val="009001DF"/>
    <w:rsid w:val="0090205B"/>
    <w:rsid w:val="00902D15"/>
    <w:rsid w:val="00911F27"/>
    <w:rsid w:val="009126F1"/>
    <w:rsid w:val="0091329D"/>
    <w:rsid w:val="00913C77"/>
    <w:rsid w:val="00921E57"/>
    <w:rsid w:val="00923FFF"/>
    <w:rsid w:val="0092459E"/>
    <w:rsid w:val="009251E1"/>
    <w:rsid w:val="00926F97"/>
    <w:rsid w:val="00931D1A"/>
    <w:rsid w:val="0093634E"/>
    <w:rsid w:val="009378DB"/>
    <w:rsid w:val="00951A70"/>
    <w:rsid w:val="00954584"/>
    <w:rsid w:val="009573D5"/>
    <w:rsid w:val="00957B8C"/>
    <w:rsid w:val="009633C9"/>
    <w:rsid w:val="009657B7"/>
    <w:rsid w:val="009668DB"/>
    <w:rsid w:val="00967191"/>
    <w:rsid w:val="00970568"/>
    <w:rsid w:val="00972F7D"/>
    <w:rsid w:val="009740E9"/>
    <w:rsid w:val="00980596"/>
    <w:rsid w:val="009810BE"/>
    <w:rsid w:val="009823CA"/>
    <w:rsid w:val="00982553"/>
    <w:rsid w:val="00984CA2"/>
    <w:rsid w:val="00993115"/>
    <w:rsid w:val="00996BEC"/>
    <w:rsid w:val="009A22E2"/>
    <w:rsid w:val="009A24F6"/>
    <w:rsid w:val="009A4FCD"/>
    <w:rsid w:val="009A6128"/>
    <w:rsid w:val="009C4D42"/>
    <w:rsid w:val="009C5DB4"/>
    <w:rsid w:val="009C72B3"/>
    <w:rsid w:val="009C74DF"/>
    <w:rsid w:val="009D176C"/>
    <w:rsid w:val="009D2627"/>
    <w:rsid w:val="009D5933"/>
    <w:rsid w:val="009D61F6"/>
    <w:rsid w:val="009E34A1"/>
    <w:rsid w:val="009E522B"/>
    <w:rsid w:val="009E6755"/>
    <w:rsid w:val="009E7F42"/>
    <w:rsid w:val="009F04E6"/>
    <w:rsid w:val="009F58F9"/>
    <w:rsid w:val="009F5987"/>
    <w:rsid w:val="00A00F10"/>
    <w:rsid w:val="00A01B2C"/>
    <w:rsid w:val="00A03300"/>
    <w:rsid w:val="00A03B8D"/>
    <w:rsid w:val="00A068A4"/>
    <w:rsid w:val="00A06A7E"/>
    <w:rsid w:val="00A07938"/>
    <w:rsid w:val="00A168E3"/>
    <w:rsid w:val="00A17960"/>
    <w:rsid w:val="00A2748E"/>
    <w:rsid w:val="00A310F9"/>
    <w:rsid w:val="00A320FA"/>
    <w:rsid w:val="00A359BF"/>
    <w:rsid w:val="00A36DD2"/>
    <w:rsid w:val="00A419E9"/>
    <w:rsid w:val="00A42234"/>
    <w:rsid w:val="00A454E9"/>
    <w:rsid w:val="00A472ED"/>
    <w:rsid w:val="00A479AD"/>
    <w:rsid w:val="00A5055D"/>
    <w:rsid w:val="00A5328C"/>
    <w:rsid w:val="00A53796"/>
    <w:rsid w:val="00A540BD"/>
    <w:rsid w:val="00A541D5"/>
    <w:rsid w:val="00A5608E"/>
    <w:rsid w:val="00A571F5"/>
    <w:rsid w:val="00A620EC"/>
    <w:rsid w:val="00A62E09"/>
    <w:rsid w:val="00A70187"/>
    <w:rsid w:val="00A70FFC"/>
    <w:rsid w:val="00A713E0"/>
    <w:rsid w:val="00A71DC8"/>
    <w:rsid w:val="00A735E8"/>
    <w:rsid w:val="00A7626F"/>
    <w:rsid w:val="00A80478"/>
    <w:rsid w:val="00A80EF3"/>
    <w:rsid w:val="00A83500"/>
    <w:rsid w:val="00A8740C"/>
    <w:rsid w:val="00A92228"/>
    <w:rsid w:val="00A96E1F"/>
    <w:rsid w:val="00AA3008"/>
    <w:rsid w:val="00AA5160"/>
    <w:rsid w:val="00AA6103"/>
    <w:rsid w:val="00AA64F3"/>
    <w:rsid w:val="00AA6A7D"/>
    <w:rsid w:val="00AB2B5D"/>
    <w:rsid w:val="00AB3764"/>
    <w:rsid w:val="00AB4134"/>
    <w:rsid w:val="00AB6B5F"/>
    <w:rsid w:val="00AC0396"/>
    <w:rsid w:val="00AC141A"/>
    <w:rsid w:val="00AC60E3"/>
    <w:rsid w:val="00AD33B8"/>
    <w:rsid w:val="00AD38F2"/>
    <w:rsid w:val="00AD3982"/>
    <w:rsid w:val="00AD4D77"/>
    <w:rsid w:val="00AD6B0F"/>
    <w:rsid w:val="00AE0556"/>
    <w:rsid w:val="00AE34BD"/>
    <w:rsid w:val="00AE57EF"/>
    <w:rsid w:val="00AE7E05"/>
    <w:rsid w:val="00AF12CD"/>
    <w:rsid w:val="00AF1FF8"/>
    <w:rsid w:val="00AF396E"/>
    <w:rsid w:val="00AF5E8A"/>
    <w:rsid w:val="00B018F2"/>
    <w:rsid w:val="00B10DA0"/>
    <w:rsid w:val="00B14285"/>
    <w:rsid w:val="00B14825"/>
    <w:rsid w:val="00B14ABD"/>
    <w:rsid w:val="00B15592"/>
    <w:rsid w:val="00B1789E"/>
    <w:rsid w:val="00B2642C"/>
    <w:rsid w:val="00B30992"/>
    <w:rsid w:val="00B3292D"/>
    <w:rsid w:val="00B4045A"/>
    <w:rsid w:val="00B41090"/>
    <w:rsid w:val="00B42727"/>
    <w:rsid w:val="00B43389"/>
    <w:rsid w:val="00B46DBA"/>
    <w:rsid w:val="00B477A5"/>
    <w:rsid w:val="00B56073"/>
    <w:rsid w:val="00B60D27"/>
    <w:rsid w:val="00B62275"/>
    <w:rsid w:val="00B626F4"/>
    <w:rsid w:val="00B64C7D"/>
    <w:rsid w:val="00B679EB"/>
    <w:rsid w:val="00B70B8B"/>
    <w:rsid w:val="00B72DA8"/>
    <w:rsid w:val="00B75B66"/>
    <w:rsid w:val="00B767FD"/>
    <w:rsid w:val="00B8064E"/>
    <w:rsid w:val="00B864E5"/>
    <w:rsid w:val="00B86558"/>
    <w:rsid w:val="00B866D2"/>
    <w:rsid w:val="00B86936"/>
    <w:rsid w:val="00B95199"/>
    <w:rsid w:val="00B97371"/>
    <w:rsid w:val="00BA0202"/>
    <w:rsid w:val="00BA3459"/>
    <w:rsid w:val="00BA5C03"/>
    <w:rsid w:val="00BA7C9A"/>
    <w:rsid w:val="00BB2D08"/>
    <w:rsid w:val="00BB2F11"/>
    <w:rsid w:val="00BC3BA7"/>
    <w:rsid w:val="00BD083A"/>
    <w:rsid w:val="00BD47CE"/>
    <w:rsid w:val="00BD6989"/>
    <w:rsid w:val="00BD768D"/>
    <w:rsid w:val="00BE09F6"/>
    <w:rsid w:val="00BE21C2"/>
    <w:rsid w:val="00BE353D"/>
    <w:rsid w:val="00BF06EC"/>
    <w:rsid w:val="00BF2BEF"/>
    <w:rsid w:val="00BF3206"/>
    <w:rsid w:val="00BF3D99"/>
    <w:rsid w:val="00BF5373"/>
    <w:rsid w:val="00BF6918"/>
    <w:rsid w:val="00BF7260"/>
    <w:rsid w:val="00C05493"/>
    <w:rsid w:val="00C05D56"/>
    <w:rsid w:val="00C062F2"/>
    <w:rsid w:val="00C12243"/>
    <w:rsid w:val="00C145E1"/>
    <w:rsid w:val="00C16350"/>
    <w:rsid w:val="00C217C9"/>
    <w:rsid w:val="00C21962"/>
    <w:rsid w:val="00C22D92"/>
    <w:rsid w:val="00C23661"/>
    <w:rsid w:val="00C25077"/>
    <w:rsid w:val="00C303CF"/>
    <w:rsid w:val="00C30C9E"/>
    <w:rsid w:val="00C32051"/>
    <w:rsid w:val="00C323FA"/>
    <w:rsid w:val="00C32DCC"/>
    <w:rsid w:val="00C347C5"/>
    <w:rsid w:val="00C357E0"/>
    <w:rsid w:val="00C37337"/>
    <w:rsid w:val="00C41F05"/>
    <w:rsid w:val="00C441A8"/>
    <w:rsid w:val="00C44333"/>
    <w:rsid w:val="00C448E9"/>
    <w:rsid w:val="00C5144C"/>
    <w:rsid w:val="00C578DC"/>
    <w:rsid w:val="00C6046F"/>
    <w:rsid w:val="00C61C33"/>
    <w:rsid w:val="00C61F8E"/>
    <w:rsid w:val="00C70CC0"/>
    <w:rsid w:val="00C754DA"/>
    <w:rsid w:val="00C8216C"/>
    <w:rsid w:val="00C84375"/>
    <w:rsid w:val="00C8459C"/>
    <w:rsid w:val="00C85D20"/>
    <w:rsid w:val="00C8631D"/>
    <w:rsid w:val="00C903A3"/>
    <w:rsid w:val="00C9156C"/>
    <w:rsid w:val="00C96BCD"/>
    <w:rsid w:val="00C9723D"/>
    <w:rsid w:val="00CA34C5"/>
    <w:rsid w:val="00CA38B7"/>
    <w:rsid w:val="00CA45C4"/>
    <w:rsid w:val="00CA6B3B"/>
    <w:rsid w:val="00CA7AEC"/>
    <w:rsid w:val="00CB14DC"/>
    <w:rsid w:val="00CB15CC"/>
    <w:rsid w:val="00CB5CBB"/>
    <w:rsid w:val="00CC15D5"/>
    <w:rsid w:val="00CC548E"/>
    <w:rsid w:val="00CC695D"/>
    <w:rsid w:val="00CC7930"/>
    <w:rsid w:val="00CD1AE6"/>
    <w:rsid w:val="00CD6C5A"/>
    <w:rsid w:val="00CE041D"/>
    <w:rsid w:val="00CE59E4"/>
    <w:rsid w:val="00CE5CB0"/>
    <w:rsid w:val="00CF0891"/>
    <w:rsid w:val="00CF1476"/>
    <w:rsid w:val="00CF2639"/>
    <w:rsid w:val="00CF4EBB"/>
    <w:rsid w:val="00CF7E3C"/>
    <w:rsid w:val="00D013A7"/>
    <w:rsid w:val="00D049E1"/>
    <w:rsid w:val="00D05174"/>
    <w:rsid w:val="00D06991"/>
    <w:rsid w:val="00D13ED9"/>
    <w:rsid w:val="00D17529"/>
    <w:rsid w:val="00D209D6"/>
    <w:rsid w:val="00D20F0A"/>
    <w:rsid w:val="00D21C53"/>
    <w:rsid w:val="00D240B4"/>
    <w:rsid w:val="00D26F8B"/>
    <w:rsid w:val="00D31D9A"/>
    <w:rsid w:val="00D3224B"/>
    <w:rsid w:val="00D32F21"/>
    <w:rsid w:val="00D3614B"/>
    <w:rsid w:val="00D372EE"/>
    <w:rsid w:val="00D41E4B"/>
    <w:rsid w:val="00D420AE"/>
    <w:rsid w:val="00D424F2"/>
    <w:rsid w:val="00D470DE"/>
    <w:rsid w:val="00D57364"/>
    <w:rsid w:val="00D6121F"/>
    <w:rsid w:val="00D643C4"/>
    <w:rsid w:val="00D65A7A"/>
    <w:rsid w:val="00D65AA5"/>
    <w:rsid w:val="00D663D4"/>
    <w:rsid w:val="00D6681D"/>
    <w:rsid w:val="00D669E7"/>
    <w:rsid w:val="00D66D56"/>
    <w:rsid w:val="00D7581F"/>
    <w:rsid w:val="00D7685D"/>
    <w:rsid w:val="00D844DE"/>
    <w:rsid w:val="00D8475E"/>
    <w:rsid w:val="00D87101"/>
    <w:rsid w:val="00D92FA0"/>
    <w:rsid w:val="00D92FBB"/>
    <w:rsid w:val="00D95F2D"/>
    <w:rsid w:val="00D97F91"/>
    <w:rsid w:val="00DA1A33"/>
    <w:rsid w:val="00DA239A"/>
    <w:rsid w:val="00DA298E"/>
    <w:rsid w:val="00DA63AD"/>
    <w:rsid w:val="00DB01E7"/>
    <w:rsid w:val="00DB1356"/>
    <w:rsid w:val="00DB3E0B"/>
    <w:rsid w:val="00DB791A"/>
    <w:rsid w:val="00DC2044"/>
    <w:rsid w:val="00DD3D88"/>
    <w:rsid w:val="00DD41E0"/>
    <w:rsid w:val="00DD4EE8"/>
    <w:rsid w:val="00DD6695"/>
    <w:rsid w:val="00DE329B"/>
    <w:rsid w:val="00DE5570"/>
    <w:rsid w:val="00DE6352"/>
    <w:rsid w:val="00DF12DC"/>
    <w:rsid w:val="00DF3CA2"/>
    <w:rsid w:val="00DF6317"/>
    <w:rsid w:val="00E01ED3"/>
    <w:rsid w:val="00E074D5"/>
    <w:rsid w:val="00E0767C"/>
    <w:rsid w:val="00E1037E"/>
    <w:rsid w:val="00E1187A"/>
    <w:rsid w:val="00E12391"/>
    <w:rsid w:val="00E1433C"/>
    <w:rsid w:val="00E160A5"/>
    <w:rsid w:val="00E25B49"/>
    <w:rsid w:val="00E269C7"/>
    <w:rsid w:val="00E26A64"/>
    <w:rsid w:val="00E26CF1"/>
    <w:rsid w:val="00E313CE"/>
    <w:rsid w:val="00E3262E"/>
    <w:rsid w:val="00E349E7"/>
    <w:rsid w:val="00E34E7B"/>
    <w:rsid w:val="00E35220"/>
    <w:rsid w:val="00E36487"/>
    <w:rsid w:val="00E377E2"/>
    <w:rsid w:val="00E40480"/>
    <w:rsid w:val="00E41375"/>
    <w:rsid w:val="00E41D64"/>
    <w:rsid w:val="00E42F9B"/>
    <w:rsid w:val="00E43DC2"/>
    <w:rsid w:val="00E4635D"/>
    <w:rsid w:val="00E50B26"/>
    <w:rsid w:val="00E50F27"/>
    <w:rsid w:val="00E513F4"/>
    <w:rsid w:val="00E55AB0"/>
    <w:rsid w:val="00E5737E"/>
    <w:rsid w:val="00E64BFB"/>
    <w:rsid w:val="00E65664"/>
    <w:rsid w:val="00E7035C"/>
    <w:rsid w:val="00E70C69"/>
    <w:rsid w:val="00E7147E"/>
    <w:rsid w:val="00E725E7"/>
    <w:rsid w:val="00E73C5B"/>
    <w:rsid w:val="00E7775A"/>
    <w:rsid w:val="00E778E4"/>
    <w:rsid w:val="00E80155"/>
    <w:rsid w:val="00E80CB5"/>
    <w:rsid w:val="00E83CBC"/>
    <w:rsid w:val="00E83E4B"/>
    <w:rsid w:val="00E85277"/>
    <w:rsid w:val="00E8659C"/>
    <w:rsid w:val="00E875DE"/>
    <w:rsid w:val="00E906C1"/>
    <w:rsid w:val="00E935E3"/>
    <w:rsid w:val="00EA08EA"/>
    <w:rsid w:val="00EA1581"/>
    <w:rsid w:val="00EA5942"/>
    <w:rsid w:val="00EB05F5"/>
    <w:rsid w:val="00EB466C"/>
    <w:rsid w:val="00EB6B49"/>
    <w:rsid w:val="00EC2D9D"/>
    <w:rsid w:val="00ED2C7E"/>
    <w:rsid w:val="00ED3FA8"/>
    <w:rsid w:val="00ED692F"/>
    <w:rsid w:val="00ED7DF4"/>
    <w:rsid w:val="00EE48EC"/>
    <w:rsid w:val="00EE6B5A"/>
    <w:rsid w:val="00EF05F1"/>
    <w:rsid w:val="00EF09B6"/>
    <w:rsid w:val="00EF50BE"/>
    <w:rsid w:val="00F00077"/>
    <w:rsid w:val="00F03959"/>
    <w:rsid w:val="00F04FC9"/>
    <w:rsid w:val="00F0561B"/>
    <w:rsid w:val="00F05DD2"/>
    <w:rsid w:val="00F0631C"/>
    <w:rsid w:val="00F06384"/>
    <w:rsid w:val="00F100AF"/>
    <w:rsid w:val="00F10355"/>
    <w:rsid w:val="00F13B1E"/>
    <w:rsid w:val="00F200A6"/>
    <w:rsid w:val="00F22A51"/>
    <w:rsid w:val="00F238E8"/>
    <w:rsid w:val="00F23CD5"/>
    <w:rsid w:val="00F33F7C"/>
    <w:rsid w:val="00F355A7"/>
    <w:rsid w:val="00F35A3C"/>
    <w:rsid w:val="00F41BF4"/>
    <w:rsid w:val="00F42380"/>
    <w:rsid w:val="00F426A7"/>
    <w:rsid w:val="00F44F91"/>
    <w:rsid w:val="00F47141"/>
    <w:rsid w:val="00F47FBE"/>
    <w:rsid w:val="00F56544"/>
    <w:rsid w:val="00F62176"/>
    <w:rsid w:val="00F6229B"/>
    <w:rsid w:val="00F63901"/>
    <w:rsid w:val="00F6437B"/>
    <w:rsid w:val="00F674FA"/>
    <w:rsid w:val="00F72081"/>
    <w:rsid w:val="00F8054B"/>
    <w:rsid w:val="00F8164F"/>
    <w:rsid w:val="00F847DE"/>
    <w:rsid w:val="00F85AEF"/>
    <w:rsid w:val="00F87FF2"/>
    <w:rsid w:val="00F9283E"/>
    <w:rsid w:val="00F92DD8"/>
    <w:rsid w:val="00F92E43"/>
    <w:rsid w:val="00F955DC"/>
    <w:rsid w:val="00F976BA"/>
    <w:rsid w:val="00F97CE1"/>
    <w:rsid w:val="00FA2314"/>
    <w:rsid w:val="00FA4B87"/>
    <w:rsid w:val="00FA5720"/>
    <w:rsid w:val="00FA6685"/>
    <w:rsid w:val="00FB2389"/>
    <w:rsid w:val="00FB2895"/>
    <w:rsid w:val="00FB5D73"/>
    <w:rsid w:val="00FC12BA"/>
    <w:rsid w:val="00FC244E"/>
    <w:rsid w:val="00FC5243"/>
    <w:rsid w:val="00FC6753"/>
    <w:rsid w:val="00FC7AC9"/>
    <w:rsid w:val="00FC7CB9"/>
    <w:rsid w:val="00FD38BE"/>
    <w:rsid w:val="00FD3E34"/>
    <w:rsid w:val="00FD586B"/>
    <w:rsid w:val="00FD5997"/>
    <w:rsid w:val="00FD6612"/>
    <w:rsid w:val="00FD6A28"/>
    <w:rsid w:val="00FE08FE"/>
    <w:rsid w:val="00FE0EE9"/>
    <w:rsid w:val="00FF27E8"/>
    <w:rsid w:val="00FF2E35"/>
    <w:rsid w:val="00FF4E02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91760"/>
  <w15:docId w15:val="{19116D4B-7067-4F34-9D25-3AEC5E00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10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239"/>
    <w:rPr>
      <w:lang w:val="en-CA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A5A5A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4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DDDDDD" w:themeColor="accent1"/>
      </w:pBdr>
      <w:spacing w:after="120"/>
      <w:contextualSpacing/>
    </w:pPr>
    <w:rPr>
      <w:rFonts w:asciiTheme="majorHAnsi" w:eastAsiaTheme="majorEastAsia" w:hAnsiTheme="majorHAnsi" w:cstheme="majorBidi"/>
      <w:color w:val="A5A5A5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A5A5A5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000000" w:themeColor="text2" w:themeShade="BF"/>
    </w:rPr>
  </w:style>
  <w:style w:type="paragraph" w:styleId="ListBullet">
    <w:name w:val="List Bullet"/>
    <w:basedOn w:val="Normal"/>
    <w:uiPriority w:val="11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A5A5A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A5A5A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A5A5A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A5A5A5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A5A5A5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74747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A5A5A5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DDDDDD" w:themeColor="accent1"/>
        <w:left w:val="single" w:sz="2" w:space="10" w:color="DDDDDD" w:themeColor="accent1"/>
        <w:bottom w:val="single" w:sz="2" w:space="10" w:color="DDDDDD" w:themeColor="accent1"/>
        <w:right w:val="single" w:sz="2" w:space="10" w:color="DDDDDD" w:themeColor="accent1"/>
      </w:pBdr>
      <w:ind w:left="1152" w:right="1152"/>
    </w:pPr>
    <w:rPr>
      <w:i/>
      <w:iCs/>
      <w:color w:val="A5A5A5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ResumeText">
    <w:name w:val="Resume Text"/>
    <w:basedOn w:val="Normal"/>
    <w:qFormat/>
    <w:rsid w:val="00967191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B410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5D20"/>
    <w:rPr>
      <w:b/>
      <w:bCs/>
    </w:rPr>
  </w:style>
  <w:style w:type="paragraph" w:customStyle="1" w:styleId="Default">
    <w:name w:val="Default"/>
    <w:rsid w:val="005A209E"/>
    <w:pPr>
      <w:autoSpaceDE w:val="0"/>
      <w:autoSpaceDN w:val="0"/>
      <w:adjustRightInd w:val="0"/>
      <w:spacing w:after="0"/>
    </w:pPr>
    <w:rPr>
      <w:rFonts w:ascii="Wingdings" w:hAnsi="Wingdings" w:cs="Wingdings"/>
      <w:color w:val="000000"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F71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41BF4"/>
    <w:pPr>
      <w:spacing w:after="0"/>
      <w:contextualSpacing/>
    </w:pPr>
    <w:rPr>
      <w:rFonts w:eastAsiaTheme="minorHAnsi"/>
      <w:color w:val="595959" w:themeColor="text1" w:themeTint="A6"/>
      <w:lang w:eastAsia="en-US"/>
    </w:rPr>
    <w:tblPr/>
  </w:style>
  <w:style w:type="character" w:styleId="SubtleReference">
    <w:name w:val="Subtle Reference"/>
    <w:basedOn w:val="DefaultParagraphFont"/>
    <w:uiPriority w:val="10"/>
    <w:qFormat/>
    <w:rsid w:val="00F41BF4"/>
    <w:rPr>
      <w:b/>
      <w:caps w:val="0"/>
      <w:smallCap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8741B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A020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B3C5E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4F3"/>
    <w:rPr>
      <w:rFonts w:asciiTheme="majorHAnsi" w:eastAsiaTheme="majorEastAsia" w:hAnsiTheme="majorHAnsi" w:cstheme="majorBidi"/>
      <w:color w:val="A5A5A5" w:themeColor="accent1" w:themeShade="B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Leen-Alzebdeh" TargetMode="External"/><Relationship Id="rId18" Type="http://schemas.openxmlformats.org/officeDocument/2006/relationships/hyperlink" Target="https://leen-alzebdeh.github.io/projects/328_segmentation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leen-alzebdeh-58a722183/" TargetMode="External"/><Relationship Id="rId17" Type="http://schemas.openxmlformats.org/officeDocument/2006/relationships/hyperlink" Target="https://leen-alzebdeh.github.io/projects/466_final_projec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en-alzebdeh.github.io/projects/404_projec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eenAlzebdeh1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leen-alzebdeh.github.io/projects/412_final_project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leen-alzebdeh.github.io/projects/301_habi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eenzebdeh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n_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B0D8BCCB227E4195779B4C854925F3" ma:contentTypeVersion="4" ma:contentTypeDescription="Create a new document." ma:contentTypeScope="" ma:versionID="1852b1ed62de22369d20c5c822321781">
  <xsd:schema xmlns:xsd="http://www.w3.org/2001/XMLSchema" xmlns:xs="http://www.w3.org/2001/XMLSchema" xmlns:p="http://schemas.microsoft.com/office/2006/metadata/properties" xmlns:ns3="139b666c-e3f6-448a-8f37-bc741fe37eec" targetNamespace="http://schemas.microsoft.com/office/2006/metadata/properties" ma:root="true" ma:fieldsID="47cbf76a72238ecc47b10eadcdb81e79" ns3:_="">
    <xsd:import namespace="139b666c-e3f6-448a-8f37-bc741fe37e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b666c-e3f6-448a-8f37-bc741fe37e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CF1ADC-A158-4E72-89A9-B7B0785907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55A919-992D-4119-91BA-6CADC5A59A54}">
  <ds:schemaRefs>
    <ds:schemaRef ds:uri="http://schemas.microsoft.com/office/2006/documentManagement/types"/>
    <ds:schemaRef ds:uri="http://schemas.openxmlformats.org/package/2006/metadata/core-properties"/>
    <ds:schemaRef ds:uri="139b666c-e3f6-448a-8f37-bc741fe37eec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213292F-2528-40A1-8F60-1236077583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9DC333-3BFB-4433-8C96-00678ED81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9b666c-e3f6-448a-8f37-bc741fe37e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78</TotalTime>
  <Pages>2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Links>
    <vt:vector size="6" baseType="variant">
      <vt:variant>
        <vt:i4>2228289</vt:i4>
      </vt:variant>
      <vt:variant>
        <vt:i4>0</vt:i4>
      </vt:variant>
      <vt:variant>
        <vt:i4>0</vt:i4>
      </vt:variant>
      <vt:variant>
        <vt:i4>5</vt:i4>
      </vt:variant>
      <vt:variant>
        <vt:lpwstr>mailto:LeenAlzebdeh1@gmail.com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Alzebdeh</dc:creator>
  <cp:keywords/>
  <dc:description/>
  <cp:lastModifiedBy>Leen Alzebdeh</cp:lastModifiedBy>
  <cp:revision>64</cp:revision>
  <cp:lastPrinted>2023-06-29T05:05:00Z</cp:lastPrinted>
  <dcterms:created xsi:type="dcterms:W3CDTF">2023-05-07T21:53:00Z</dcterms:created>
  <dcterms:modified xsi:type="dcterms:W3CDTF">2023-06-29T05:10:00Z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0x010100CCB0D8BCCB227E4195779B4C854925F3</vt:lpwstr>
  </property>
  <property fmtid="{D5CDD505-2E9C-101B-9397-08002B2CF9AE}" pid="3" name="GrammarlyDocumentId">
    <vt:lpwstr>eca36a5fad879e683ad5ed572b1987af7a382c573439a28d72719493f087374f</vt:lpwstr>
  </property>
</Properties>
</file>